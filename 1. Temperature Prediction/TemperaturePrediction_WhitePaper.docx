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E8AF" w14:textId="6A7BA5CF" w:rsidR="00E81978" w:rsidRDefault="00000000">
      <w:pPr>
        <w:pStyle w:val="Title"/>
      </w:pPr>
      <w:sdt>
        <w:sdtPr>
          <w:alias w:val="Title:"/>
          <w:tag w:val="Title:"/>
          <w:id w:val="726351117"/>
          <w:placeholder>
            <w:docPart w:val="C69D20A821E34893B5BFDF3ABBED6B6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5477C">
            <w:t>Temperature</w:t>
          </w:r>
          <w:r w:rsidR="001A1626">
            <w:t xml:space="preserve"> Prediction</w:t>
          </w:r>
          <w:r w:rsidR="00935F34">
            <w:t xml:space="preserve"> – Data Science Project</w:t>
          </w:r>
        </w:sdtContent>
      </w:sdt>
    </w:p>
    <w:p w14:paraId="10013FB1" w14:textId="3359B188" w:rsidR="00B823AA" w:rsidRDefault="00706604" w:rsidP="00B823AA">
      <w:pPr>
        <w:pStyle w:val="Title2"/>
      </w:pPr>
      <w:r>
        <w:t>Anuj Tanwar</w:t>
      </w:r>
    </w:p>
    <w:p w14:paraId="41B0E9A6" w14:textId="59758DB2" w:rsidR="00E81978" w:rsidRDefault="00E81978" w:rsidP="00706604">
      <w:pPr>
        <w:pStyle w:val="Title"/>
      </w:pPr>
    </w:p>
    <w:sdt>
      <w:sdtPr>
        <w:alias w:val="Abstract:"/>
        <w:tag w:val="Abstract:"/>
        <w:id w:val="202146031"/>
        <w:placeholder>
          <w:docPart w:val="319B094F582E4A9D86B94C0BA42B9B50"/>
        </w:placeholder>
        <w:temporary/>
        <w:showingPlcHdr/>
        <w15:appearance w15:val="hidden"/>
      </w:sdtPr>
      <w:sdtContent>
        <w:p w14:paraId="3B004FB6" w14:textId="77777777" w:rsidR="00E81978" w:rsidRDefault="005D3A03">
          <w:pPr>
            <w:pStyle w:val="SectionTitle"/>
          </w:pPr>
          <w:r>
            <w:t>Abstract</w:t>
          </w:r>
        </w:p>
      </w:sdtContent>
    </w:sdt>
    <w:p w14:paraId="15FEBAC2" w14:textId="3226FD67" w:rsidR="00E81978" w:rsidRDefault="00BD3D3A" w:rsidP="000D0C51">
      <w:pPr>
        <w:pStyle w:val="NoSpacing"/>
        <w:jc w:val="both"/>
      </w:pPr>
      <w:r>
        <w:t xml:space="preserve">In the project, I am using </w:t>
      </w:r>
      <w:r w:rsidR="009256A7">
        <w:t xml:space="preserve">historical data of </w:t>
      </w:r>
      <w:r w:rsidR="008512AC">
        <w:t>Global</w:t>
      </w:r>
      <w:r w:rsidR="009256A7">
        <w:t xml:space="preserve"> cities</w:t>
      </w:r>
      <w:r w:rsidR="000D0C51">
        <w:t xml:space="preserve"> that contains</w:t>
      </w:r>
      <w:r w:rsidR="009256A7">
        <w:t xml:space="preserve"> average temperature for each da</w:t>
      </w:r>
      <w:r w:rsidR="000D0C51">
        <w:t>y</w:t>
      </w:r>
      <w:r w:rsidR="009256A7">
        <w:t xml:space="preserve"> of the year</w:t>
      </w:r>
      <w:r w:rsidR="003845F7">
        <w:t xml:space="preserve"> for over a century</w:t>
      </w:r>
      <w:r w:rsidR="000D0C51">
        <w:t>.</w:t>
      </w:r>
      <w:r w:rsidR="00570B03">
        <w:t xml:space="preserve"> </w:t>
      </w:r>
      <w:r w:rsidR="003721BF">
        <w:t>I will be using Time Series to plot the average temperature and perform a Linear Regression to predict future temperature.</w:t>
      </w:r>
    </w:p>
    <w:p w14:paraId="684F5C72" w14:textId="2C3B178D" w:rsidR="00E81978" w:rsidRDefault="005D3A03">
      <w:r>
        <w:rPr>
          <w:rStyle w:val="Emphasis"/>
        </w:rPr>
        <w:t>Keywords</w:t>
      </w:r>
      <w:r>
        <w:t xml:space="preserve">:  </w:t>
      </w:r>
      <w:r w:rsidR="0005477C">
        <w:t>Temperature</w:t>
      </w:r>
      <w:r w:rsidR="00630310">
        <w:t>, Prediction,</w:t>
      </w:r>
      <w:r w:rsidR="00570B03">
        <w:t xml:space="preserve"> US historical data</w:t>
      </w:r>
    </w:p>
    <w:p w14:paraId="479A758E" w14:textId="7CBE78A3" w:rsidR="00E81978" w:rsidRDefault="00000000">
      <w:pPr>
        <w:pStyle w:val="SectionTitle"/>
      </w:pPr>
      <w:sdt>
        <w:sdtPr>
          <w:alias w:val="Section title:"/>
          <w:tag w:val="Section title:"/>
          <w:id w:val="984196707"/>
          <w:placeholder>
            <w:docPart w:val="CFDBC37D51C44EA4808402D4ECB5921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35F34">
            <w:t>Temperature Prediction – Data Science Project</w:t>
          </w:r>
        </w:sdtContent>
      </w:sdt>
    </w:p>
    <w:p w14:paraId="0B9C90E5" w14:textId="0ABC1795" w:rsidR="00E81978" w:rsidRDefault="00AA02E8" w:rsidP="003C62B3">
      <w:pPr>
        <w:jc w:val="both"/>
      </w:pPr>
      <w:r>
        <w:t>Model</w:t>
      </w:r>
      <w:r w:rsidR="00F2396D">
        <w:t xml:space="preserve"> will prompt user to enter the city and search historical data of the city </w:t>
      </w:r>
      <w:r w:rsidR="00690F0D">
        <w:t xml:space="preserve">for </w:t>
      </w:r>
      <w:r>
        <w:t>current</w:t>
      </w:r>
      <w:r w:rsidR="00690F0D">
        <w:t xml:space="preserve"> date of the month of each histor</w:t>
      </w:r>
      <w:r>
        <w:t>ical</w:t>
      </w:r>
      <w:r w:rsidR="00690F0D">
        <w:t xml:space="preserve"> year. Then, it will </w:t>
      </w:r>
      <w:r w:rsidR="003C5A86">
        <w:t>c</w:t>
      </w:r>
      <w:r w:rsidR="003721BF">
        <w:t>lean the dataset and plot various graphs to understand the dataset</w:t>
      </w:r>
      <w:r w:rsidR="00AC7B0B">
        <w:t>.</w:t>
      </w:r>
      <w:r w:rsidR="003721BF">
        <w:t xml:space="preserve"> I will calculate mean, median, mode, Standard Deviation and Population Variance. </w:t>
      </w:r>
      <w:r w:rsidR="00FC2603">
        <w:t>I will use linear regression to predict future temperature.</w:t>
      </w:r>
    </w:p>
    <w:p w14:paraId="3FA891CF" w14:textId="6E9DB9BF" w:rsidR="003C5A86" w:rsidRDefault="0005477C">
      <w:pPr>
        <w:pStyle w:val="Heading1"/>
      </w:pPr>
      <w:r>
        <w:t>Business Problem</w:t>
      </w:r>
    </w:p>
    <w:p w14:paraId="0682AEE8" w14:textId="2FA6BEFC" w:rsidR="003C5A86" w:rsidRDefault="003C5A86" w:rsidP="0005477C">
      <w:pPr>
        <w:ind w:firstLine="0"/>
        <w:jc w:val="both"/>
      </w:pPr>
      <w:r>
        <w:t xml:space="preserve">Weather is one that is not just close to us but is essential for our survival. Lot of businesses rely on weather, farmers rely on weather, bad weather can devastate the food on the fields. Sudden change in surface temperature can be harmful for our health as well. </w:t>
      </w:r>
      <w:r w:rsidR="0005477C" w:rsidRPr="0005477C">
        <w:t>Research shows that abnormal weather disrupts the operating and financial performance of 70% of businesses worldwide.</w:t>
      </w:r>
      <w:r w:rsidR="0005477C">
        <w:t xml:space="preserve"> </w:t>
      </w:r>
      <w:r w:rsidR="0005477C" w:rsidRPr="0005477C">
        <w:t>Every year, weather variability is estimated to cost $630 billion for the U.S. alone, or 3.5% of GDP.</w:t>
      </w:r>
      <w:r w:rsidR="0005477C">
        <w:t xml:space="preserve"> </w:t>
      </w:r>
      <w:r>
        <w:t>It becomes important</w:t>
      </w:r>
      <w:r w:rsidRPr="003C5A86">
        <w:t xml:space="preserve"> to forecast weather in an accurate and timely fashion so that we can take the necessary precautions to minimize weather-associated risks.</w:t>
      </w:r>
      <w:r>
        <w:t xml:space="preserve"> In the project I will be predicting surface temperature using </w:t>
      </w:r>
      <w:r w:rsidRPr="003C5A86">
        <w:t>Long-Short Term Network (LSTM)-based model</w:t>
      </w:r>
      <w:r>
        <w:t xml:space="preserve"> on more than 100 years of surface temperature recorded data from Kaggle.</w:t>
      </w:r>
    </w:p>
    <w:p w14:paraId="2AF99B5F" w14:textId="6F9F6A1A" w:rsidR="0005477C" w:rsidRDefault="0005477C" w:rsidP="0005477C">
      <w:pPr>
        <w:pStyle w:val="Heading1"/>
      </w:pPr>
      <w:r w:rsidRPr="0005477C">
        <w:t>Background/History</w:t>
      </w:r>
    </w:p>
    <w:p w14:paraId="51B657C3" w14:textId="594BD23D" w:rsidR="0005477C" w:rsidRDefault="0005477C" w:rsidP="0005477C">
      <w:pPr>
        <w:jc w:val="both"/>
      </w:pPr>
      <w:r>
        <w:t xml:space="preserve">Predicting weather goes as far back as 650 BC, the Babylonians tried to predict weather based on cloud pattern and astrology. </w:t>
      </w:r>
      <w:r w:rsidRPr="0005477C">
        <w:t>By 350BC</w:t>
      </w:r>
      <w:r>
        <w:t>,</w:t>
      </w:r>
      <w:r w:rsidRPr="0005477C">
        <w:t xml:space="preserve"> the Aristotle was describing weather patterns in texts, while even Jesus Christ himself had a crack at forecasting in the New Testament. </w:t>
      </w:r>
      <w:r>
        <w:t>However, science of weather forecasting truly began in 19</w:t>
      </w:r>
      <w:r w:rsidRPr="0005477C">
        <w:rPr>
          <w:vertAlign w:val="superscript"/>
        </w:rPr>
        <w:t>th</w:t>
      </w:r>
      <w:r>
        <w:t xml:space="preserve"> Century. Times published first daily weather forecasts in 1861. Since then, technology to understand atmospheric physics has improved drastically. F</w:t>
      </w:r>
      <w:r w:rsidRPr="0005477C">
        <w:t>orecasting techniques include</w:t>
      </w:r>
      <w:r>
        <w:t xml:space="preserve"> </w:t>
      </w:r>
      <w:r w:rsidRPr="0005477C">
        <w:t xml:space="preserve">analyzing data relating to pressure, air speed, </w:t>
      </w:r>
      <w:r w:rsidRPr="0005477C">
        <w:lastRenderedPageBreak/>
        <w:t>precipitation and temperature. These are collected from around the world and fed into supercomputers for analysis.</w:t>
      </w:r>
    </w:p>
    <w:p w14:paraId="4CCD4FF1" w14:textId="0B04E912" w:rsidR="0005477C" w:rsidRDefault="00244681" w:rsidP="00244681">
      <w:pPr>
        <w:pStyle w:val="Heading1"/>
      </w:pPr>
      <w:r w:rsidRPr="00244681">
        <w:t>Data Explanation</w:t>
      </w:r>
    </w:p>
    <w:p w14:paraId="62E9DD1F" w14:textId="77777777" w:rsidR="00244681" w:rsidRDefault="00244681" w:rsidP="00244681">
      <w:pPr>
        <w:pStyle w:val="Heading1"/>
        <w:jc w:val="left"/>
      </w:pPr>
      <w:r>
        <w:t>Datasets</w:t>
      </w:r>
    </w:p>
    <w:p w14:paraId="40D4E8FF" w14:textId="77777777" w:rsidR="00244681" w:rsidRDefault="00244681" w:rsidP="00244681">
      <w:pPr>
        <w:pStyle w:val="ListParagraph"/>
        <w:numPr>
          <w:ilvl w:val="0"/>
          <w:numId w:val="16"/>
        </w:numPr>
        <w:ind w:left="990" w:hanging="270"/>
        <w:rPr>
          <w:b/>
          <w:bCs/>
        </w:rPr>
      </w:pPr>
      <w:r>
        <w:rPr>
          <w:b/>
          <w:bCs/>
        </w:rPr>
        <w:t>Flat File/</w:t>
      </w:r>
      <w:r w:rsidRPr="00382036">
        <w:rPr>
          <w:b/>
          <w:bCs/>
        </w:rPr>
        <w:t>CSVs:</w:t>
      </w:r>
    </w:p>
    <w:p w14:paraId="42FB4658" w14:textId="77777777" w:rsidR="00244681" w:rsidRDefault="00244681" w:rsidP="00244681">
      <w:pPr>
        <w:ind w:left="720" w:firstLine="0"/>
      </w:pPr>
      <w:r w:rsidRPr="00FB0A30">
        <w:t>Below are the two CSV datasets I am going to use in my term project:</w:t>
      </w:r>
    </w:p>
    <w:p w14:paraId="3CC6714A" w14:textId="77777777" w:rsidR="00244681" w:rsidRDefault="00244681" w:rsidP="00244681">
      <w:pPr>
        <w:spacing w:line="240" w:lineRule="auto"/>
        <w:ind w:left="720" w:firstLine="0"/>
      </w:pPr>
      <w:r w:rsidRPr="00E00252">
        <w:rPr>
          <w:b/>
          <w:bCs/>
        </w:rPr>
        <w:t xml:space="preserve">GlobalLandTemperaturesByMajorCity.csv </w:t>
      </w:r>
      <w:r>
        <w:t xml:space="preserve">dataset is </w:t>
      </w:r>
      <w:r w:rsidRPr="002F74E3">
        <w:t xml:space="preserve">Global Land Temperatures By </w:t>
      </w:r>
      <w:r>
        <w:t>m</w:t>
      </w:r>
      <w:r w:rsidRPr="002F74E3">
        <w:t xml:space="preserve">ajor </w:t>
      </w:r>
      <w:r>
        <w:t>c</w:t>
      </w:r>
      <w:r w:rsidRPr="002F74E3">
        <w:t>ity</w:t>
      </w:r>
      <w:r>
        <w:t xml:space="preserve"> from 1743 to 2013 for each date of the year. Below are the fields:</w:t>
      </w:r>
    </w:p>
    <w:p w14:paraId="23F4FD20" w14:textId="77777777" w:rsidR="00244681" w:rsidRDefault="00244681" w:rsidP="00244681">
      <w:pPr>
        <w:spacing w:line="240" w:lineRule="auto"/>
        <w:ind w:left="720" w:firstLine="0"/>
      </w:pPr>
    </w:p>
    <w:p w14:paraId="089F74EB" w14:textId="77777777" w:rsidR="00244681" w:rsidRPr="00FB0A30" w:rsidRDefault="00244681" w:rsidP="00244681">
      <w:pPr>
        <w:pStyle w:val="ListParagraph"/>
        <w:numPr>
          <w:ilvl w:val="1"/>
          <w:numId w:val="17"/>
        </w:numPr>
        <w:spacing w:line="240" w:lineRule="auto"/>
        <w:ind w:left="1530"/>
        <w:rPr>
          <w:rFonts w:cstheme="minorHAnsi"/>
        </w:rPr>
      </w:pPr>
      <w:r w:rsidRPr="00FB0A30">
        <w:rPr>
          <w:rFonts w:cstheme="minorHAnsi"/>
          <w:b/>
          <w:bCs/>
        </w:rPr>
        <w:t xml:space="preserve">Dt: </w:t>
      </w:r>
      <w:r w:rsidRPr="00FB0A30">
        <w:rPr>
          <w:rFonts w:cstheme="minorHAnsi"/>
        </w:rPr>
        <w:t>Date</w:t>
      </w:r>
    </w:p>
    <w:p w14:paraId="68550900" w14:textId="77777777" w:rsidR="00244681" w:rsidRPr="00FB0A30" w:rsidRDefault="00244681" w:rsidP="00244681">
      <w:pPr>
        <w:pStyle w:val="ListParagraph"/>
        <w:numPr>
          <w:ilvl w:val="1"/>
          <w:numId w:val="17"/>
        </w:numPr>
        <w:spacing w:line="240" w:lineRule="auto"/>
        <w:ind w:left="1530"/>
        <w:rPr>
          <w:rFonts w:cstheme="minorHAnsi"/>
          <w:color w:val="000000"/>
          <w:shd w:val="clear" w:color="auto" w:fill="FFFFFF"/>
        </w:rPr>
      </w:pPr>
      <w:proofErr w:type="spellStart"/>
      <w:r w:rsidRPr="00FB0A30">
        <w:rPr>
          <w:rFonts w:cstheme="minorHAnsi"/>
          <w:b/>
          <w:bCs/>
          <w:color w:val="000000"/>
          <w:shd w:val="clear" w:color="auto" w:fill="FFFFFF"/>
        </w:rPr>
        <w:t>AverageTemperature</w:t>
      </w:r>
      <w:proofErr w:type="spellEnd"/>
      <w:r w:rsidRPr="00FB0A30">
        <w:rPr>
          <w:rFonts w:cstheme="minorHAnsi"/>
          <w:b/>
          <w:bCs/>
          <w:color w:val="000000"/>
          <w:shd w:val="clear" w:color="auto" w:fill="FFFFFF"/>
        </w:rPr>
        <w:t xml:space="preserve">: </w:t>
      </w:r>
      <w:r w:rsidRPr="00FB0A30">
        <w:rPr>
          <w:rFonts w:cstheme="minorHAnsi"/>
          <w:color w:val="000000"/>
          <w:shd w:val="clear" w:color="auto" w:fill="FFFFFF"/>
        </w:rPr>
        <w:t>Average temperature on the date</w:t>
      </w:r>
    </w:p>
    <w:p w14:paraId="21473698" w14:textId="77777777" w:rsidR="00244681" w:rsidRPr="00FB0A30" w:rsidRDefault="00244681" w:rsidP="00244681">
      <w:pPr>
        <w:pStyle w:val="ListParagraph"/>
        <w:numPr>
          <w:ilvl w:val="1"/>
          <w:numId w:val="17"/>
        </w:numPr>
        <w:spacing w:line="240" w:lineRule="auto"/>
        <w:ind w:left="1530"/>
        <w:rPr>
          <w:rFonts w:cstheme="minorHAnsi"/>
          <w:b/>
          <w:bCs/>
          <w:color w:val="000000"/>
          <w:shd w:val="clear" w:color="auto" w:fill="FFFFFF"/>
        </w:rPr>
      </w:pPr>
      <w:proofErr w:type="spellStart"/>
      <w:r w:rsidRPr="00FB0A30">
        <w:rPr>
          <w:rFonts w:cstheme="minorHAnsi"/>
          <w:b/>
          <w:bCs/>
          <w:color w:val="000000"/>
          <w:shd w:val="clear" w:color="auto" w:fill="FFFFFF"/>
        </w:rPr>
        <w:t>AverageTemperatureUncertainty</w:t>
      </w:r>
      <w:proofErr w:type="spellEnd"/>
      <w:r w:rsidRPr="00FB0A30">
        <w:rPr>
          <w:rFonts w:cstheme="minorHAnsi"/>
          <w:b/>
          <w:bCs/>
          <w:color w:val="000000"/>
          <w:shd w:val="clear" w:color="auto" w:fill="FFFFFF"/>
        </w:rPr>
        <w:t xml:space="preserve">: </w:t>
      </w:r>
      <w:r w:rsidRPr="00FB0A30">
        <w:rPr>
          <w:rFonts w:cstheme="minorHAnsi"/>
          <w:color w:val="000000"/>
          <w:shd w:val="clear" w:color="auto" w:fill="FFFFFF"/>
        </w:rPr>
        <w:t>Uncertainty on the mean temperature</w:t>
      </w:r>
    </w:p>
    <w:p w14:paraId="440626C8" w14:textId="77777777" w:rsidR="00244681" w:rsidRPr="00FB0A30" w:rsidRDefault="00244681" w:rsidP="00244681">
      <w:pPr>
        <w:pStyle w:val="ListParagraph"/>
        <w:numPr>
          <w:ilvl w:val="1"/>
          <w:numId w:val="17"/>
        </w:numPr>
        <w:spacing w:line="240" w:lineRule="auto"/>
        <w:ind w:left="1530"/>
        <w:rPr>
          <w:rFonts w:cstheme="minorHAnsi"/>
          <w:color w:val="000000"/>
          <w:shd w:val="clear" w:color="auto" w:fill="FFFFFF"/>
        </w:rPr>
      </w:pPr>
      <w:r w:rsidRPr="00FB0A30">
        <w:rPr>
          <w:rFonts w:cstheme="minorHAnsi"/>
          <w:b/>
          <w:bCs/>
          <w:color w:val="000000"/>
          <w:shd w:val="clear" w:color="auto" w:fill="FFFFFF"/>
        </w:rPr>
        <w:t xml:space="preserve">City: </w:t>
      </w:r>
      <w:r w:rsidRPr="00FB0A30">
        <w:rPr>
          <w:rFonts w:cstheme="minorHAnsi"/>
          <w:color w:val="000000"/>
          <w:shd w:val="clear" w:color="auto" w:fill="FFFFFF"/>
        </w:rPr>
        <w:t>City from which temperature is recorded</w:t>
      </w:r>
    </w:p>
    <w:p w14:paraId="3B0A9E06" w14:textId="77777777" w:rsidR="00244681" w:rsidRPr="00FB0A30" w:rsidRDefault="00244681" w:rsidP="00244681">
      <w:pPr>
        <w:pStyle w:val="ListParagraph"/>
        <w:numPr>
          <w:ilvl w:val="1"/>
          <w:numId w:val="17"/>
        </w:numPr>
        <w:spacing w:line="240" w:lineRule="auto"/>
        <w:ind w:left="1530"/>
        <w:rPr>
          <w:rFonts w:cstheme="minorHAnsi"/>
          <w:color w:val="000000"/>
          <w:shd w:val="clear" w:color="auto" w:fill="FFFFFF"/>
        </w:rPr>
      </w:pPr>
      <w:r w:rsidRPr="00FB0A30">
        <w:rPr>
          <w:rFonts w:cstheme="minorHAnsi"/>
          <w:b/>
          <w:bCs/>
          <w:color w:val="000000"/>
          <w:shd w:val="clear" w:color="auto" w:fill="FFFFFF"/>
        </w:rPr>
        <w:t xml:space="preserve">Country: </w:t>
      </w:r>
      <w:r w:rsidRPr="00FB0A30">
        <w:rPr>
          <w:rFonts w:cstheme="minorHAnsi"/>
          <w:color w:val="000000"/>
          <w:shd w:val="clear" w:color="auto" w:fill="FFFFFF"/>
        </w:rPr>
        <w:t>Country of the City</w:t>
      </w:r>
    </w:p>
    <w:p w14:paraId="215D1E14" w14:textId="77777777" w:rsidR="00244681" w:rsidRPr="00FB0A30" w:rsidRDefault="00244681" w:rsidP="00244681">
      <w:pPr>
        <w:pStyle w:val="ListParagraph"/>
        <w:numPr>
          <w:ilvl w:val="1"/>
          <w:numId w:val="17"/>
        </w:numPr>
        <w:spacing w:line="240" w:lineRule="auto"/>
        <w:ind w:left="1530"/>
        <w:rPr>
          <w:rFonts w:cstheme="minorHAnsi"/>
          <w:color w:val="000000"/>
          <w:shd w:val="clear" w:color="auto" w:fill="FFFFFF"/>
        </w:rPr>
      </w:pPr>
      <w:r w:rsidRPr="00FB0A30">
        <w:rPr>
          <w:rFonts w:cstheme="minorHAnsi"/>
          <w:b/>
          <w:bCs/>
          <w:color w:val="000000"/>
          <w:shd w:val="clear" w:color="auto" w:fill="FFFFFF"/>
        </w:rPr>
        <w:t xml:space="preserve">Latitude: </w:t>
      </w:r>
      <w:r w:rsidRPr="00FB0A30">
        <w:rPr>
          <w:rFonts w:cstheme="minorHAnsi"/>
          <w:color w:val="000000"/>
          <w:shd w:val="clear" w:color="auto" w:fill="FFFFFF"/>
        </w:rPr>
        <w:t>Latitude of the location where temperature was recorded</w:t>
      </w:r>
    </w:p>
    <w:p w14:paraId="0C57AD33" w14:textId="77777777" w:rsidR="00244681" w:rsidRPr="00FB0A30" w:rsidRDefault="00244681" w:rsidP="00244681">
      <w:pPr>
        <w:pStyle w:val="ListParagraph"/>
        <w:numPr>
          <w:ilvl w:val="1"/>
          <w:numId w:val="17"/>
        </w:numPr>
        <w:spacing w:line="240" w:lineRule="auto"/>
        <w:ind w:left="1530"/>
        <w:rPr>
          <w:rFonts w:cstheme="minorHAnsi"/>
          <w:color w:val="000000"/>
          <w:shd w:val="clear" w:color="auto" w:fill="FFFFFF"/>
        </w:rPr>
      </w:pPr>
      <w:r w:rsidRPr="00FB0A30">
        <w:rPr>
          <w:rFonts w:cstheme="minorHAnsi"/>
          <w:b/>
          <w:bCs/>
          <w:color w:val="000000"/>
          <w:shd w:val="clear" w:color="auto" w:fill="FFFFFF"/>
        </w:rPr>
        <w:t xml:space="preserve">Longitude: </w:t>
      </w:r>
      <w:r w:rsidRPr="00FB0A30">
        <w:rPr>
          <w:rFonts w:cstheme="minorHAnsi"/>
          <w:color w:val="000000"/>
          <w:shd w:val="clear" w:color="auto" w:fill="FFFFFF"/>
        </w:rPr>
        <w:t>Longitude of the location where temperature was recorded</w:t>
      </w:r>
    </w:p>
    <w:p w14:paraId="1A9C3F64" w14:textId="77777777" w:rsidR="00244681" w:rsidRDefault="00244681" w:rsidP="00244681">
      <w:pPr>
        <w:ind w:left="720" w:firstLine="0"/>
        <w:rPr>
          <w:b/>
          <w:bCs/>
        </w:rPr>
      </w:pPr>
    </w:p>
    <w:p w14:paraId="58FDF5A0" w14:textId="77777777" w:rsidR="00244681" w:rsidRDefault="00244681" w:rsidP="00244681">
      <w:pPr>
        <w:pStyle w:val="Heading3"/>
        <w:ind w:firstLine="0"/>
      </w:pPr>
      <w:r>
        <w:t>Data Preparation</w:t>
      </w:r>
    </w:p>
    <w:p w14:paraId="21C4D56A" w14:textId="77777777" w:rsidR="00244681" w:rsidRDefault="00244681" w:rsidP="00244681">
      <w:pPr>
        <w:ind w:firstLine="0"/>
      </w:pPr>
      <w:r>
        <w:t>Below are the steps I plan to execute to evaluate the results:</w:t>
      </w:r>
    </w:p>
    <w:p w14:paraId="173C18A1" w14:textId="77777777" w:rsidR="00244681" w:rsidRDefault="00244681" w:rsidP="00244681">
      <w:pPr>
        <w:pStyle w:val="ListParagraph"/>
        <w:numPr>
          <w:ilvl w:val="0"/>
          <w:numId w:val="19"/>
        </w:numPr>
      </w:pPr>
      <w:r>
        <w:t xml:space="preserve">Read the dataset and filter data for the proposed city </w:t>
      </w:r>
      <w:r w:rsidRPr="003C5A86">
        <w:t>on which we need to perform analysis.</w:t>
      </w:r>
    </w:p>
    <w:p w14:paraId="77899926" w14:textId="77777777" w:rsidR="00244681" w:rsidRDefault="00244681" w:rsidP="00244681">
      <w:pPr>
        <w:pStyle w:val="ListParagraph"/>
        <w:numPr>
          <w:ilvl w:val="0"/>
          <w:numId w:val="19"/>
        </w:numPr>
      </w:pPr>
      <w:r>
        <w:t xml:space="preserve">Clean the data by dropping the duplicates using </w:t>
      </w:r>
      <w:proofErr w:type="spellStart"/>
      <w:r w:rsidRPr="003C5A86">
        <w:t>drop_</w:t>
      </w:r>
      <w:proofErr w:type="gramStart"/>
      <w:r w:rsidRPr="003C5A86">
        <w:t>duplicates</w:t>
      </w:r>
      <w:proofErr w:type="spellEnd"/>
      <w:r>
        <w:t>(</w:t>
      </w:r>
      <w:proofErr w:type="gramEnd"/>
      <w:r>
        <w:t>).</w:t>
      </w:r>
    </w:p>
    <w:p w14:paraId="74C53DA3" w14:textId="77777777" w:rsidR="00244681" w:rsidRDefault="00244681" w:rsidP="00244681">
      <w:pPr>
        <w:pStyle w:val="ListParagraph"/>
        <w:numPr>
          <w:ilvl w:val="0"/>
          <w:numId w:val="19"/>
        </w:numPr>
      </w:pPr>
      <w:r>
        <w:t xml:space="preserve">Find and filter out outliers using box plot, taking care of </w:t>
      </w:r>
      <w:proofErr w:type="spellStart"/>
      <w:r>
        <w:t>NaN</w:t>
      </w:r>
      <w:proofErr w:type="spellEnd"/>
      <w:r>
        <w:t>.</w:t>
      </w:r>
    </w:p>
    <w:p w14:paraId="4DDA99B7" w14:textId="77777777" w:rsidR="00244681" w:rsidRDefault="00244681" w:rsidP="00244681">
      <w:pPr>
        <w:pStyle w:val="ListParagraph"/>
        <w:numPr>
          <w:ilvl w:val="0"/>
          <w:numId w:val="19"/>
        </w:numPr>
      </w:pPr>
      <w:r>
        <w:t>Used box plot to determine temperature less than -12 are outliers.</w:t>
      </w:r>
    </w:p>
    <w:p w14:paraId="5647D2ED" w14:textId="77777777" w:rsidR="00244681" w:rsidRDefault="00244681" w:rsidP="00244681">
      <w:pPr>
        <w:pStyle w:val="ListParagraph"/>
        <w:numPr>
          <w:ilvl w:val="0"/>
          <w:numId w:val="19"/>
        </w:numPr>
      </w:pPr>
      <w:r>
        <w:t>Filtered out records with temperature less than -12.</w:t>
      </w:r>
    </w:p>
    <w:p w14:paraId="1C73B8F3" w14:textId="77777777" w:rsidR="00244681" w:rsidRDefault="00244681" w:rsidP="00244681">
      <w:pPr>
        <w:pStyle w:val="ListParagraph"/>
        <w:numPr>
          <w:ilvl w:val="0"/>
          <w:numId w:val="19"/>
        </w:numPr>
      </w:pPr>
      <w:r>
        <w:t xml:space="preserve">Calculate previous month’s temperature for every month by using </w:t>
      </w:r>
      <w:proofErr w:type="gramStart"/>
      <w:r>
        <w:t>shift(</w:t>
      </w:r>
      <w:proofErr w:type="gramEnd"/>
      <w:r>
        <w:t>1).</w:t>
      </w:r>
    </w:p>
    <w:p w14:paraId="1E8AF681" w14:textId="77777777" w:rsidR="00244681" w:rsidRDefault="00244681" w:rsidP="00244681">
      <w:pPr>
        <w:pStyle w:val="ListParagraph"/>
        <w:numPr>
          <w:ilvl w:val="0"/>
          <w:numId w:val="19"/>
        </w:numPr>
        <w:jc w:val="both"/>
      </w:pPr>
      <w:r>
        <w:t>Created an additional field to record the difference between consecutive month’s temperatures using shift method.</w:t>
      </w:r>
    </w:p>
    <w:p w14:paraId="541F7D7E" w14:textId="77777777" w:rsidR="00244681" w:rsidRDefault="00244681" w:rsidP="00244681">
      <w:pPr>
        <w:pStyle w:val="ListParagraph"/>
        <w:jc w:val="both"/>
      </w:pPr>
      <w:r>
        <w:rPr>
          <w:noProof/>
        </w:rPr>
        <w:lastRenderedPageBreak/>
        <w:drawing>
          <wp:inline distT="0" distB="0" distL="0" distR="0" wp14:anchorId="258424C9" wp14:editId="5983E8BE">
            <wp:extent cx="2901950" cy="2095500"/>
            <wp:effectExtent l="19050" t="19050" r="1270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1950" cy="2095500"/>
                    </a:xfrm>
                    <a:prstGeom prst="rect">
                      <a:avLst/>
                    </a:prstGeom>
                    <a:noFill/>
                    <a:ln>
                      <a:solidFill>
                        <a:srgbClr val="0070C0"/>
                      </a:solidFill>
                    </a:ln>
                  </pic:spPr>
                </pic:pic>
              </a:graphicData>
            </a:graphic>
          </wp:inline>
        </w:drawing>
      </w:r>
    </w:p>
    <w:p w14:paraId="571E2151" w14:textId="77777777" w:rsidR="00244681" w:rsidRDefault="00244681" w:rsidP="00244681">
      <w:pPr>
        <w:pStyle w:val="ListParagraph"/>
        <w:numPr>
          <w:ilvl w:val="0"/>
          <w:numId w:val="19"/>
        </w:numPr>
        <w:jc w:val="both"/>
      </w:pPr>
      <w:r>
        <w:t>Plot Monthly Temperature Difference.</w:t>
      </w:r>
    </w:p>
    <w:p w14:paraId="39F0F266" w14:textId="77777777" w:rsidR="00244681" w:rsidRDefault="00244681" w:rsidP="00244681">
      <w:pPr>
        <w:pStyle w:val="ListParagraph"/>
        <w:jc w:val="both"/>
      </w:pPr>
      <w:r>
        <w:rPr>
          <w:noProof/>
        </w:rPr>
        <w:drawing>
          <wp:inline distT="0" distB="0" distL="0" distR="0" wp14:anchorId="3484A3EE" wp14:editId="5F91B24F">
            <wp:extent cx="5632450" cy="2781300"/>
            <wp:effectExtent l="19050" t="19050" r="2540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2450" cy="2781300"/>
                    </a:xfrm>
                    <a:prstGeom prst="rect">
                      <a:avLst/>
                    </a:prstGeom>
                    <a:noFill/>
                    <a:ln>
                      <a:solidFill>
                        <a:srgbClr val="0070C0"/>
                      </a:solidFill>
                    </a:ln>
                  </pic:spPr>
                </pic:pic>
              </a:graphicData>
            </a:graphic>
          </wp:inline>
        </w:drawing>
      </w:r>
    </w:p>
    <w:p w14:paraId="6B9001F4" w14:textId="77777777" w:rsidR="00244681" w:rsidRDefault="00244681" w:rsidP="00244681">
      <w:pPr>
        <w:pStyle w:val="ListParagraph"/>
        <w:numPr>
          <w:ilvl w:val="0"/>
          <w:numId w:val="19"/>
        </w:numPr>
      </w:pPr>
      <w:r>
        <w:t>Splitting test and train data by filter out the last year in original dataset (2013 for Chicago) for test and rest as training dataset.</w:t>
      </w:r>
    </w:p>
    <w:p w14:paraId="0EA7D1C0" w14:textId="77777777" w:rsidR="00244681" w:rsidRDefault="00244681" w:rsidP="00244681">
      <w:pPr>
        <w:pStyle w:val="ListParagraph"/>
        <w:numPr>
          <w:ilvl w:val="0"/>
          <w:numId w:val="19"/>
        </w:numPr>
      </w:pPr>
      <w:r>
        <w:t>Create a model on top of it.</w:t>
      </w:r>
    </w:p>
    <w:p w14:paraId="572659A3" w14:textId="77777777" w:rsidR="00244681" w:rsidRDefault="00244681" w:rsidP="00244681">
      <w:pPr>
        <w:pStyle w:val="ListParagraph"/>
        <w:numPr>
          <w:ilvl w:val="0"/>
          <w:numId w:val="19"/>
        </w:numPr>
      </w:pPr>
      <w:r>
        <w:t>Creating time series plot of the clean dataset.</w:t>
      </w:r>
    </w:p>
    <w:p w14:paraId="325A3E45" w14:textId="0727E2A2" w:rsidR="00244681" w:rsidRPr="00244681" w:rsidRDefault="00244681" w:rsidP="00C25B0B">
      <w:r>
        <w:t>Finally predicting future values.</w:t>
      </w:r>
    </w:p>
    <w:p w14:paraId="7740EB9D" w14:textId="4AFED02D" w:rsidR="00071182" w:rsidRDefault="003C5A86" w:rsidP="00244681">
      <w:pPr>
        <w:pStyle w:val="Heading1"/>
      </w:pPr>
      <w:r>
        <w:lastRenderedPageBreak/>
        <w:t>Summary of Methods</w:t>
      </w:r>
    </w:p>
    <w:p w14:paraId="67374048" w14:textId="21674D19" w:rsidR="00E81978" w:rsidRPr="00C31D30" w:rsidRDefault="00071182" w:rsidP="00C31D30">
      <w:pPr>
        <w:pStyle w:val="Heading2"/>
      </w:pPr>
      <w:r>
        <w:t>Project Execution</w:t>
      </w:r>
    </w:p>
    <w:p w14:paraId="0B484D18" w14:textId="5A95EA6B" w:rsidR="00603052" w:rsidRDefault="00071182" w:rsidP="00244681">
      <w:pPr>
        <w:ind w:firstLine="0"/>
        <w:jc w:val="both"/>
        <w:rPr>
          <w:rFonts w:asciiTheme="majorHAnsi" w:eastAsiaTheme="majorEastAsia" w:hAnsiTheme="majorHAnsi" w:cstheme="majorBidi"/>
        </w:rPr>
      </w:pPr>
      <w:r w:rsidRPr="00E00252">
        <w:rPr>
          <w:b/>
          <w:bCs/>
        </w:rPr>
        <w:t>GlobalLandTemperaturesByMajorCity.csv</w:t>
      </w:r>
      <w:r>
        <w:rPr>
          <w:b/>
          <w:bCs/>
        </w:rPr>
        <w:t xml:space="preserve"> </w:t>
      </w:r>
      <w:r>
        <w:t>wil</w:t>
      </w:r>
      <w:r w:rsidRPr="00FC2603">
        <w:rPr>
          <w:rFonts w:asciiTheme="majorHAnsi" w:eastAsiaTheme="majorEastAsia" w:hAnsiTheme="majorHAnsi" w:cstheme="majorBidi"/>
        </w:rPr>
        <w:t>l be</w:t>
      </w:r>
      <w:r w:rsidR="00C567A2" w:rsidRPr="00FC2603">
        <w:rPr>
          <w:rFonts w:asciiTheme="majorHAnsi" w:eastAsiaTheme="majorEastAsia" w:hAnsiTheme="majorHAnsi" w:cstheme="majorBidi"/>
        </w:rPr>
        <w:t xml:space="preserve"> the</w:t>
      </w:r>
      <w:r w:rsidRPr="00FC2603">
        <w:rPr>
          <w:rFonts w:asciiTheme="majorHAnsi" w:eastAsiaTheme="majorEastAsia" w:hAnsiTheme="majorHAnsi" w:cstheme="majorBidi"/>
        </w:rPr>
        <w:t xml:space="preserve"> main driver dataset to find the historical </w:t>
      </w:r>
      <w:r w:rsidR="00C567A2" w:rsidRPr="00FC2603">
        <w:rPr>
          <w:rFonts w:asciiTheme="majorHAnsi" w:eastAsiaTheme="majorEastAsia" w:hAnsiTheme="majorHAnsi" w:cstheme="majorBidi"/>
        </w:rPr>
        <w:t xml:space="preserve">average </w:t>
      </w:r>
      <w:r w:rsidRPr="00FC2603">
        <w:rPr>
          <w:rFonts w:asciiTheme="majorHAnsi" w:eastAsiaTheme="majorEastAsia" w:hAnsiTheme="majorHAnsi" w:cstheme="majorBidi"/>
        </w:rPr>
        <w:t>temperature of a</w:t>
      </w:r>
      <w:r w:rsidR="00C567A2" w:rsidRPr="00FC2603">
        <w:rPr>
          <w:rFonts w:asciiTheme="majorHAnsi" w:eastAsiaTheme="majorEastAsia" w:hAnsiTheme="majorHAnsi" w:cstheme="majorBidi"/>
        </w:rPr>
        <w:t xml:space="preserve"> given</w:t>
      </w:r>
      <w:r w:rsidRPr="00FC2603">
        <w:rPr>
          <w:rFonts w:asciiTheme="majorHAnsi" w:eastAsiaTheme="majorEastAsia" w:hAnsiTheme="majorHAnsi" w:cstheme="majorBidi"/>
        </w:rPr>
        <w:t xml:space="preserve"> city</w:t>
      </w:r>
      <w:r w:rsidR="00E52616" w:rsidRPr="00FC2603">
        <w:rPr>
          <w:rFonts w:asciiTheme="majorHAnsi" w:eastAsiaTheme="majorEastAsia" w:hAnsiTheme="majorHAnsi" w:cstheme="majorBidi"/>
        </w:rPr>
        <w:t xml:space="preserve"> for a date and mean of those temperature values will be used as a projected value for current year.</w:t>
      </w:r>
    </w:p>
    <w:p w14:paraId="2635176A" w14:textId="77777777" w:rsidR="002E7852" w:rsidRDefault="002E7852" w:rsidP="002E7852">
      <w:pPr>
        <w:pStyle w:val="Heading3"/>
        <w:ind w:firstLine="0"/>
      </w:pPr>
      <w:r>
        <w:t>Data Preparation</w:t>
      </w:r>
    </w:p>
    <w:p w14:paraId="5DD0037D" w14:textId="77777777" w:rsidR="002E7852" w:rsidRDefault="002E7852" w:rsidP="002E7852">
      <w:pPr>
        <w:ind w:firstLine="0"/>
      </w:pPr>
      <w:r>
        <w:t>Below are the steps I plan to execute to evaluate the results:</w:t>
      </w:r>
    </w:p>
    <w:p w14:paraId="1022C547" w14:textId="77777777" w:rsidR="002E7852" w:rsidRDefault="002E7852" w:rsidP="002E7852">
      <w:pPr>
        <w:pStyle w:val="ListParagraph"/>
        <w:numPr>
          <w:ilvl w:val="0"/>
          <w:numId w:val="34"/>
        </w:numPr>
      </w:pPr>
      <w:r>
        <w:t xml:space="preserve">Read the dataset and filter data for the proposed city </w:t>
      </w:r>
      <w:r w:rsidRPr="003C5A86">
        <w:t>on which we need to perform analysis.</w:t>
      </w:r>
    </w:p>
    <w:p w14:paraId="20F6F9BB" w14:textId="77777777" w:rsidR="002E7852" w:rsidRDefault="002E7852" w:rsidP="002E7852">
      <w:pPr>
        <w:pStyle w:val="ListParagraph"/>
        <w:numPr>
          <w:ilvl w:val="0"/>
          <w:numId w:val="34"/>
        </w:numPr>
      </w:pPr>
      <w:r>
        <w:t xml:space="preserve">Clean the data by dropping the duplicates using </w:t>
      </w:r>
      <w:proofErr w:type="spellStart"/>
      <w:r w:rsidRPr="003C5A86">
        <w:t>drop_</w:t>
      </w:r>
      <w:proofErr w:type="gramStart"/>
      <w:r w:rsidRPr="003C5A86">
        <w:t>duplicates</w:t>
      </w:r>
      <w:proofErr w:type="spellEnd"/>
      <w:r>
        <w:t>(</w:t>
      </w:r>
      <w:proofErr w:type="gramEnd"/>
      <w:r>
        <w:t>).</w:t>
      </w:r>
    </w:p>
    <w:p w14:paraId="3DD7329B" w14:textId="77777777" w:rsidR="002E7852" w:rsidRDefault="002E7852" w:rsidP="002E7852">
      <w:pPr>
        <w:pStyle w:val="ListParagraph"/>
        <w:numPr>
          <w:ilvl w:val="0"/>
          <w:numId w:val="34"/>
        </w:numPr>
      </w:pPr>
      <w:r>
        <w:t xml:space="preserve">Find and filter out outliers using box plot, taking care of </w:t>
      </w:r>
      <w:proofErr w:type="spellStart"/>
      <w:r>
        <w:t>NaN</w:t>
      </w:r>
      <w:proofErr w:type="spellEnd"/>
      <w:r>
        <w:t>.</w:t>
      </w:r>
    </w:p>
    <w:p w14:paraId="03BD3C94" w14:textId="77777777" w:rsidR="002E7852" w:rsidRDefault="002E7852" w:rsidP="002E7852">
      <w:pPr>
        <w:pStyle w:val="ListParagraph"/>
        <w:numPr>
          <w:ilvl w:val="0"/>
          <w:numId w:val="34"/>
        </w:numPr>
      </w:pPr>
      <w:r>
        <w:t>Used box plot to determine temperature less than -12 are outliers.</w:t>
      </w:r>
    </w:p>
    <w:p w14:paraId="0DC9AC32" w14:textId="77777777" w:rsidR="002E7852" w:rsidRDefault="002E7852" w:rsidP="002E7852">
      <w:pPr>
        <w:pStyle w:val="ListParagraph"/>
        <w:numPr>
          <w:ilvl w:val="0"/>
          <w:numId w:val="34"/>
        </w:numPr>
      </w:pPr>
      <w:r>
        <w:t>Filtered out records with temperature less than -12.</w:t>
      </w:r>
    </w:p>
    <w:p w14:paraId="0CDFB702" w14:textId="77777777" w:rsidR="002E7852" w:rsidRDefault="002E7852" w:rsidP="002E7852">
      <w:pPr>
        <w:pStyle w:val="ListParagraph"/>
        <w:numPr>
          <w:ilvl w:val="0"/>
          <w:numId w:val="34"/>
        </w:numPr>
      </w:pPr>
      <w:r>
        <w:t xml:space="preserve">Calculate previous month’s temperature for every month by using </w:t>
      </w:r>
      <w:proofErr w:type="gramStart"/>
      <w:r>
        <w:t>shift(</w:t>
      </w:r>
      <w:proofErr w:type="gramEnd"/>
      <w:r>
        <w:t>1).</w:t>
      </w:r>
    </w:p>
    <w:p w14:paraId="7D7C8E15" w14:textId="77777777" w:rsidR="002E7852" w:rsidRDefault="002E7852" w:rsidP="002E7852">
      <w:pPr>
        <w:pStyle w:val="ListParagraph"/>
        <w:numPr>
          <w:ilvl w:val="0"/>
          <w:numId w:val="34"/>
        </w:numPr>
        <w:jc w:val="both"/>
      </w:pPr>
      <w:r>
        <w:t>Created an additional field to record the difference between consecutive month’s temperatures using shift method.</w:t>
      </w:r>
    </w:p>
    <w:p w14:paraId="2E63AAF9" w14:textId="77777777" w:rsidR="002E7852" w:rsidRDefault="002E7852" w:rsidP="002E7852">
      <w:pPr>
        <w:pStyle w:val="ListParagraph"/>
        <w:jc w:val="both"/>
      </w:pPr>
      <w:r>
        <w:rPr>
          <w:noProof/>
        </w:rPr>
        <w:drawing>
          <wp:inline distT="0" distB="0" distL="0" distR="0" wp14:anchorId="73F7D57C" wp14:editId="05C5FECB">
            <wp:extent cx="2901950" cy="2095500"/>
            <wp:effectExtent l="19050" t="19050" r="1270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1950" cy="2095500"/>
                    </a:xfrm>
                    <a:prstGeom prst="rect">
                      <a:avLst/>
                    </a:prstGeom>
                    <a:noFill/>
                    <a:ln>
                      <a:solidFill>
                        <a:srgbClr val="0070C0"/>
                      </a:solidFill>
                    </a:ln>
                  </pic:spPr>
                </pic:pic>
              </a:graphicData>
            </a:graphic>
          </wp:inline>
        </w:drawing>
      </w:r>
    </w:p>
    <w:p w14:paraId="40A2E94D" w14:textId="77777777" w:rsidR="002E7852" w:rsidRDefault="002E7852" w:rsidP="002E7852">
      <w:pPr>
        <w:pStyle w:val="ListParagraph"/>
        <w:numPr>
          <w:ilvl w:val="0"/>
          <w:numId w:val="34"/>
        </w:numPr>
        <w:jc w:val="both"/>
      </w:pPr>
      <w:r>
        <w:t>Plot Monthly Temperature Difference.</w:t>
      </w:r>
    </w:p>
    <w:p w14:paraId="44DCF674" w14:textId="77777777" w:rsidR="002E7852" w:rsidRDefault="002E7852" w:rsidP="002E7852">
      <w:pPr>
        <w:pStyle w:val="ListParagraph"/>
        <w:jc w:val="both"/>
      </w:pPr>
      <w:r>
        <w:rPr>
          <w:noProof/>
        </w:rPr>
        <w:lastRenderedPageBreak/>
        <w:drawing>
          <wp:inline distT="0" distB="0" distL="0" distR="0" wp14:anchorId="17CC7842" wp14:editId="1A2E2C88">
            <wp:extent cx="5632450" cy="2781300"/>
            <wp:effectExtent l="19050" t="19050" r="2540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2450" cy="2781300"/>
                    </a:xfrm>
                    <a:prstGeom prst="rect">
                      <a:avLst/>
                    </a:prstGeom>
                    <a:noFill/>
                    <a:ln>
                      <a:solidFill>
                        <a:srgbClr val="0070C0"/>
                      </a:solidFill>
                    </a:ln>
                  </pic:spPr>
                </pic:pic>
              </a:graphicData>
            </a:graphic>
          </wp:inline>
        </w:drawing>
      </w:r>
    </w:p>
    <w:p w14:paraId="6BE7A4EB" w14:textId="77777777" w:rsidR="002E7852" w:rsidRDefault="002E7852" w:rsidP="002E7852">
      <w:pPr>
        <w:pStyle w:val="ListParagraph"/>
        <w:numPr>
          <w:ilvl w:val="0"/>
          <w:numId w:val="34"/>
        </w:numPr>
      </w:pPr>
      <w:r>
        <w:t>Splitting test and train data by filter out the last year in original dataset (2013 for Chicago) for test and rest as training dataset.</w:t>
      </w:r>
    </w:p>
    <w:p w14:paraId="30AEB0FA" w14:textId="77777777" w:rsidR="002E7852" w:rsidRDefault="002E7852" w:rsidP="002E7852">
      <w:pPr>
        <w:pStyle w:val="ListParagraph"/>
        <w:numPr>
          <w:ilvl w:val="0"/>
          <w:numId w:val="34"/>
        </w:numPr>
      </w:pPr>
      <w:r>
        <w:t>Create a model on top of it.</w:t>
      </w:r>
    </w:p>
    <w:p w14:paraId="38C825FC" w14:textId="77777777" w:rsidR="002E7852" w:rsidRDefault="002E7852" w:rsidP="002E7852">
      <w:pPr>
        <w:pStyle w:val="ListParagraph"/>
        <w:numPr>
          <w:ilvl w:val="0"/>
          <w:numId w:val="34"/>
        </w:numPr>
      </w:pPr>
      <w:r>
        <w:t>Creating time series plot of the clean dataset.</w:t>
      </w:r>
    </w:p>
    <w:p w14:paraId="7166131B" w14:textId="77777777" w:rsidR="002E7852" w:rsidRDefault="002E7852" w:rsidP="002E7852">
      <w:pPr>
        <w:pStyle w:val="ListParagraph"/>
        <w:numPr>
          <w:ilvl w:val="0"/>
          <w:numId w:val="34"/>
        </w:numPr>
      </w:pPr>
      <w:r>
        <w:t>Finally predicting future values.</w:t>
      </w:r>
    </w:p>
    <w:p w14:paraId="72CEDC96" w14:textId="77777777" w:rsidR="002E7852" w:rsidRDefault="002E7852" w:rsidP="004D2FD4">
      <w:pPr>
        <w:pStyle w:val="Heading3"/>
        <w:ind w:firstLine="0"/>
      </w:pPr>
    </w:p>
    <w:p w14:paraId="5C4ACCE1" w14:textId="3BEF9FB6" w:rsidR="004D2FD4" w:rsidRDefault="003C5A86" w:rsidP="004D2FD4">
      <w:pPr>
        <w:pStyle w:val="Heading3"/>
        <w:ind w:firstLine="0"/>
      </w:pPr>
      <w:r>
        <w:t>V</w:t>
      </w:r>
      <w:r w:rsidR="004D2FD4">
        <w:t>isualizations</w:t>
      </w:r>
    </w:p>
    <w:p w14:paraId="5941348E" w14:textId="3811EFBE" w:rsidR="00FD283D" w:rsidRDefault="00FD283D" w:rsidP="00C25B0B">
      <w:pPr>
        <w:pStyle w:val="ListParagraph"/>
        <w:numPr>
          <w:ilvl w:val="0"/>
          <w:numId w:val="21"/>
        </w:numPr>
        <w:ind w:left="360"/>
      </w:pPr>
      <w:r>
        <w:t xml:space="preserve">Histogram </w:t>
      </w:r>
    </w:p>
    <w:p w14:paraId="23272604" w14:textId="59187D5B" w:rsidR="00C10DFC" w:rsidRDefault="00C10DFC" w:rsidP="00C25B0B">
      <w:pPr>
        <w:pStyle w:val="ListParagraph"/>
        <w:ind w:left="360"/>
      </w:pPr>
      <w:r>
        <w:t>Histogram can show count of days for each rounded value of temperature which can help understand the summarization of the distribution. Here is the histogram of average temperature:</w:t>
      </w:r>
    </w:p>
    <w:p w14:paraId="1E951776" w14:textId="5F30E9D8" w:rsidR="00FD283D" w:rsidRDefault="00FD283D" w:rsidP="00C25B0B">
      <w:pPr>
        <w:pStyle w:val="ListParagraph"/>
        <w:ind w:left="360"/>
        <w:jc w:val="center"/>
      </w:pPr>
      <w:r w:rsidRPr="00FD283D">
        <w:rPr>
          <w:noProof/>
        </w:rPr>
        <w:lastRenderedPageBreak/>
        <w:drawing>
          <wp:inline distT="0" distB="0" distL="0" distR="0" wp14:anchorId="11944B40" wp14:editId="24CD7988">
            <wp:extent cx="3028950" cy="2378714"/>
            <wp:effectExtent l="19050" t="19050" r="19050" b="21590"/>
            <wp:docPr id="1034" name="Picture 10">
              <a:extLst xmlns:a="http://schemas.openxmlformats.org/drawingml/2006/main">
                <a:ext uri="{FF2B5EF4-FFF2-40B4-BE49-F238E27FC236}">
                  <a16:creationId xmlns:a16="http://schemas.microsoft.com/office/drawing/2014/main" id="{6C22EE0F-A3A9-4558-994D-A2079E385E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a:extLst>
                        <a:ext uri="{FF2B5EF4-FFF2-40B4-BE49-F238E27FC236}">
                          <a16:creationId xmlns:a16="http://schemas.microsoft.com/office/drawing/2014/main" id="{6C22EE0F-A3A9-4558-994D-A2079E385E67}"/>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33057" cy="2381939"/>
                    </a:xfrm>
                    <a:prstGeom prst="rect">
                      <a:avLst/>
                    </a:prstGeom>
                    <a:noFill/>
                    <a:ln>
                      <a:solidFill>
                        <a:schemeClr val="accent1"/>
                      </a:solidFill>
                    </a:ln>
                  </pic:spPr>
                </pic:pic>
              </a:graphicData>
            </a:graphic>
          </wp:inline>
        </w:drawing>
      </w:r>
    </w:p>
    <w:p w14:paraId="7287FBCD" w14:textId="233E0739" w:rsidR="004A07E7" w:rsidRPr="004A07E7" w:rsidRDefault="004A07E7" w:rsidP="00C25B0B">
      <w:pPr>
        <w:pStyle w:val="ListParagraph"/>
        <w:ind w:left="360"/>
        <w:jc w:val="center"/>
        <w:rPr>
          <w:sz w:val="20"/>
          <w:szCs w:val="20"/>
        </w:rPr>
      </w:pPr>
      <w:r w:rsidRPr="004A07E7">
        <w:rPr>
          <w:sz w:val="20"/>
          <w:szCs w:val="20"/>
        </w:rPr>
        <w:t>Figure 1: Histogram Average Temperature Counts</w:t>
      </w:r>
    </w:p>
    <w:p w14:paraId="0A044659" w14:textId="164BE6F2" w:rsidR="00FD283D" w:rsidRDefault="00FD283D" w:rsidP="00C25B0B">
      <w:pPr>
        <w:pStyle w:val="ListParagraph"/>
        <w:numPr>
          <w:ilvl w:val="0"/>
          <w:numId w:val="21"/>
        </w:numPr>
        <w:ind w:left="360"/>
      </w:pPr>
      <w:r>
        <w:t>Box Plot</w:t>
      </w:r>
    </w:p>
    <w:p w14:paraId="78E790C7" w14:textId="135195B6" w:rsidR="00C10DFC" w:rsidRDefault="00C10DFC" w:rsidP="00C25B0B">
      <w:pPr>
        <w:pStyle w:val="ListParagraph"/>
        <w:ind w:left="360"/>
      </w:pPr>
      <w:r>
        <w:t>This can help us in</w:t>
      </w:r>
      <w:r w:rsidR="003147B5">
        <w:t xml:space="preserve"> identifying and eliminating outliers</w:t>
      </w:r>
    </w:p>
    <w:p w14:paraId="23EEB4B0" w14:textId="16A64B6A" w:rsidR="003147B5" w:rsidRDefault="003147B5" w:rsidP="00C25B0B">
      <w:pPr>
        <w:pStyle w:val="ListParagraph"/>
        <w:ind w:left="360"/>
        <w:jc w:val="center"/>
      </w:pPr>
      <w:r w:rsidRPr="003147B5">
        <w:rPr>
          <w:noProof/>
        </w:rPr>
        <w:drawing>
          <wp:inline distT="0" distB="0" distL="0" distR="0" wp14:anchorId="5425C948" wp14:editId="2C6157B2">
            <wp:extent cx="2946400" cy="2551831"/>
            <wp:effectExtent l="19050" t="19050" r="25400" b="20320"/>
            <wp:docPr id="2054" name="Picture 6">
              <a:extLst xmlns:a="http://schemas.openxmlformats.org/drawingml/2006/main">
                <a:ext uri="{FF2B5EF4-FFF2-40B4-BE49-F238E27FC236}">
                  <a16:creationId xmlns:a16="http://schemas.microsoft.com/office/drawing/2014/main" id="{78378AB3-C85E-4756-A24A-63747C747E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a:extLst>
                        <a:ext uri="{FF2B5EF4-FFF2-40B4-BE49-F238E27FC236}">
                          <a16:creationId xmlns:a16="http://schemas.microsoft.com/office/drawing/2014/main" id="{78378AB3-C85E-4756-A24A-63747C747EDC}"/>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9322" cy="2554361"/>
                    </a:xfrm>
                    <a:prstGeom prst="rect">
                      <a:avLst/>
                    </a:prstGeom>
                    <a:noFill/>
                    <a:ln>
                      <a:solidFill>
                        <a:schemeClr val="accent1"/>
                      </a:solidFill>
                    </a:ln>
                  </pic:spPr>
                </pic:pic>
              </a:graphicData>
            </a:graphic>
          </wp:inline>
        </w:drawing>
      </w:r>
    </w:p>
    <w:p w14:paraId="04A7D4D6" w14:textId="629150AF" w:rsidR="004A07E7" w:rsidRDefault="004A07E7" w:rsidP="00C25B0B">
      <w:pPr>
        <w:pStyle w:val="ListParagraph"/>
        <w:ind w:left="360"/>
        <w:jc w:val="center"/>
      </w:pPr>
      <w:r w:rsidRPr="004A07E7">
        <w:rPr>
          <w:sz w:val="20"/>
          <w:szCs w:val="20"/>
        </w:rPr>
        <w:t xml:space="preserve">Figure </w:t>
      </w:r>
      <w:r>
        <w:rPr>
          <w:sz w:val="20"/>
          <w:szCs w:val="20"/>
        </w:rPr>
        <w:t>2</w:t>
      </w:r>
      <w:r w:rsidRPr="004A07E7">
        <w:rPr>
          <w:sz w:val="20"/>
          <w:szCs w:val="20"/>
        </w:rPr>
        <w:t xml:space="preserve">: </w:t>
      </w:r>
      <w:r>
        <w:rPr>
          <w:sz w:val="20"/>
          <w:szCs w:val="20"/>
        </w:rPr>
        <w:t>Boxplot showing outliers</w:t>
      </w:r>
    </w:p>
    <w:p w14:paraId="2D439F88" w14:textId="0931A7B1" w:rsidR="00C10DFC" w:rsidRDefault="003147B5" w:rsidP="00C25B0B">
      <w:pPr>
        <w:pStyle w:val="ListParagraph"/>
        <w:numPr>
          <w:ilvl w:val="0"/>
          <w:numId w:val="21"/>
        </w:numPr>
        <w:ind w:left="360"/>
      </w:pPr>
      <w:r>
        <w:t>Scatter Plot</w:t>
      </w:r>
    </w:p>
    <w:p w14:paraId="50FAF0FD" w14:textId="22CFC36B" w:rsidR="003147B5" w:rsidRDefault="003147B5" w:rsidP="00C25B0B">
      <w:pPr>
        <w:pStyle w:val="ListParagraph"/>
        <w:ind w:left="360"/>
      </w:pPr>
      <w:r>
        <w:t>This can be used to find if 2 variables have a direct correlation. Here is a scatter plot of average temperature and average temperature uncertainty which shows there is no direct correlation between the two.</w:t>
      </w:r>
    </w:p>
    <w:p w14:paraId="1788B046" w14:textId="7BD140C8" w:rsidR="003147B5" w:rsidRDefault="003147B5" w:rsidP="00C25B0B">
      <w:pPr>
        <w:pStyle w:val="ListParagraph"/>
        <w:ind w:left="360"/>
        <w:jc w:val="center"/>
      </w:pPr>
      <w:r w:rsidRPr="003147B5">
        <w:rPr>
          <w:noProof/>
        </w:rPr>
        <w:lastRenderedPageBreak/>
        <w:drawing>
          <wp:inline distT="0" distB="0" distL="0" distR="0" wp14:anchorId="785D45CC" wp14:editId="7218C4E4">
            <wp:extent cx="3671495" cy="2762250"/>
            <wp:effectExtent l="19050" t="19050" r="24765" b="19050"/>
            <wp:docPr id="3076" name="Picture 4">
              <a:extLst xmlns:a="http://schemas.openxmlformats.org/drawingml/2006/main">
                <a:ext uri="{FF2B5EF4-FFF2-40B4-BE49-F238E27FC236}">
                  <a16:creationId xmlns:a16="http://schemas.microsoft.com/office/drawing/2014/main" id="{F5DB60A9-6676-4A5C-8E41-C9E4F437B4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a:extLst>
                        <a:ext uri="{FF2B5EF4-FFF2-40B4-BE49-F238E27FC236}">
                          <a16:creationId xmlns:a16="http://schemas.microsoft.com/office/drawing/2014/main" id="{F5DB60A9-6676-4A5C-8E41-C9E4F437B406}"/>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5823" cy="2773030"/>
                    </a:xfrm>
                    <a:prstGeom prst="rect">
                      <a:avLst/>
                    </a:prstGeom>
                    <a:noFill/>
                    <a:ln>
                      <a:solidFill>
                        <a:schemeClr val="accent1"/>
                      </a:solidFill>
                    </a:ln>
                  </pic:spPr>
                </pic:pic>
              </a:graphicData>
            </a:graphic>
          </wp:inline>
        </w:drawing>
      </w:r>
    </w:p>
    <w:p w14:paraId="4E16C264" w14:textId="5640ABF7" w:rsidR="004A07E7" w:rsidRPr="004A07E7" w:rsidRDefault="004A07E7" w:rsidP="00C25B0B">
      <w:pPr>
        <w:pStyle w:val="ListParagraph"/>
        <w:ind w:left="360"/>
        <w:jc w:val="center"/>
        <w:rPr>
          <w:sz w:val="20"/>
          <w:szCs w:val="20"/>
        </w:rPr>
      </w:pPr>
      <w:r w:rsidRPr="004A07E7">
        <w:rPr>
          <w:sz w:val="20"/>
          <w:szCs w:val="20"/>
        </w:rPr>
        <w:t xml:space="preserve">Figure </w:t>
      </w:r>
      <w:r>
        <w:rPr>
          <w:sz w:val="20"/>
          <w:szCs w:val="20"/>
        </w:rPr>
        <w:t>3</w:t>
      </w:r>
      <w:r w:rsidRPr="004A07E7">
        <w:rPr>
          <w:sz w:val="20"/>
          <w:szCs w:val="20"/>
        </w:rPr>
        <w:t xml:space="preserve">: </w:t>
      </w:r>
      <w:r>
        <w:rPr>
          <w:sz w:val="20"/>
          <w:szCs w:val="20"/>
        </w:rPr>
        <w:t>Scatter plot showing no correlation between avg. temp. and avg. temp. uncertainty</w:t>
      </w:r>
    </w:p>
    <w:p w14:paraId="25AF387C" w14:textId="77777777" w:rsidR="004A07E7" w:rsidRDefault="004A07E7" w:rsidP="00C25B0B">
      <w:pPr>
        <w:pStyle w:val="ListParagraph"/>
        <w:ind w:left="360"/>
      </w:pPr>
    </w:p>
    <w:p w14:paraId="52365397" w14:textId="2C82B51F" w:rsidR="003147B5" w:rsidRDefault="00972D95" w:rsidP="00C25B0B">
      <w:pPr>
        <w:pStyle w:val="ListParagraph"/>
        <w:numPr>
          <w:ilvl w:val="0"/>
          <w:numId w:val="21"/>
        </w:numPr>
        <w:ind w:left="360"/>
      </w:pPr>
      <w:r>
        <w:t>Pareto Distribution</w:t>
      </w:r>
    </w:p>
    <w:p w14:paraId="31D4DF6E" w14:textId="42321C03" w:rsidR="00972D95" w:rsidRDefault="00972D95" w:rsidP="00C25B0B">
      <w:pPr>
        <w:pStyle w:val="ListParagraph"/>
        <w:ind w:left="360"/>
        <w:jc w:val="both"/>
      </w:pPr>
      <w:r>
        <w:t xml:space="preserve">It can demonstrate </w:t>
      </w:r>
      <w:r w:rsidRPr="00972D95">
        <w:t>how temperature changes over different months</w:t>
      </w:r>
      <w:r>
        <w:t xml:space="preserve"> for a city. Below plot</w:t>
      </w:r>
      <w:r w:rsidRPr="00972D95">
        <w:t xml:space="preserve"> shows that July to Sep months have good temperature in Chicago and rest of the months are colder.</w:t>
      </w:r>
    </w:p>
    <w:p w14:paraId="17698153" w14:textId="0A121573" w:rsidR="00972D95" w:rsidRDefault="00972D95" w:rsidP="00C25B0B">
      <w:pPr>
        <w:pStyle w:val="ListParagraph"/>
        <w:ind w:left="360"/>
        <w:jc w:val="center"/>
      </w:pPr>
      <w:r w:rsidRPr="00972D95">
        <w:rPr>
          <w:noProof/>
        </w:rPr>
        <w:drawing>
          <wp:inline distT="0" distB="0" distL="0" distR="0" wp14:anchorId="1C5DE5B5" wp14:editId="28223ABC">
            <wp:extent cx="2970484" cy="2286000"/>
            <wp:effectExtent l="19050" t="19050" r="20955" b="19050"/>
            <wp:docPr id="6" name="Picture 5">
              <a:extLst xmlns:a="http://schemas.openxmlformats.org/drawingml/2006/main">
                <a:ext uri="{FF2B5EF4-FFF2-40B4-BE49-F238E27FC236}">
                  <a16:creationId xmlns:a16="http://schemas.microsoft.com/office/drawing/2014/main" id="{478AD2C6-D028-4BF6-B475-922FC1BD4F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78AD2C6-D028-4BF6-B475-922FC1BD4F4C}"/>
                        </a:ext>
                      </a:extLst>
                    </pic:cNvPr>
                    <pic:cNvPicPr>
                      <a:picLocks noChangeAspect="1"/>
                    </pic:cNvPicPr>
                  </pic:nvPicPr>
                  <pic:blipFill>
                    <a:blip r:embed="rId14"/>
                    <a:stretch>
                      <a:fillRect/>
                    </a:stretch>
                  </pic:blipFill>
                  <pic:spPr>
                    <a:xfrm>
                      <a:off x="0" y="0"/>
                      <a:ext cx="2986234" cy="2298121"/>
                    </a:xfrm>
                    <a:prstGeom prst="rect">
                      <a:avLst/>
                    </a:prstGeom>
                    <a:ln>
                      <a:solidFill>
                        <a:schemeClr val="accent1"/>
                      </a:solidFill>
                    </a:ln>
                  </pic:spPr>
                </pic:pic>
              </a:graphicData>
            </a:graphic>
          </wp:inline>
        </w:drawing>
      </w:r>
    </w:p>
    <w:p w14:paraId="72CD93C6" w14:textId="3D5D159C" w:rsidR="004A07E7" w:rsidRPr="004A07E7" w:rsidRDefault="004A07E7" w:rsidP="00C25B0B">
      <w:pPr>
        <w:pStyle w:val="ListParagraph"/>
        <w:ind w:left="360"/>
        <w:jc w:val="center"/>
        <w:rPr>
          <w:sz w:val="20"/>
          <w:szCs w:val="20"/>
        </w:rPr>
      </w:pPr>
      <w:r w:rsidRPr="004A07E7">
        <w:rPr>
          <w:sz w:val="20"/>
          <w:szCs w:val="20"/>
        </w:rPr>
        <w:t xml:space="preserve">Figure </w:t>
      </w:r>
      <w:r>
        <w:rPr>
          <w:sz w:val="20"/>
          <w:szCs w:val="20"/>
        </w:rPr>
        <w:t>4</w:t>
      </w:r>
      <w:r w:rsidRPr="004A07E7">
        <w:rPr>
          <w:sz w:val="20"/>
          <w:szCs w:val="20"/>
        </w:rPr>
        <w:t xml:space="preserve">: </w:t>
      </w:r>
      <w:r>
        <w:rPr>
          <w:sz w:val="20"/>
          <w:szCs w:val="20"/>
        </w:rPr>
        <w:t>Pareto Distribution showing how temperature changes over time</w:t>
      </w:r>
    </w:p>
    <w:p w14:paraId="553FC7F9" w14:textId="23D4DCD5" w:rsidR="00B90E93" w:rsidRDefault="00F84F34" w:rsidP="003C5A86">
      <w:pPr>
        <w:ind w:firstLine="0"/>
      </w:pPr>
      <w:r>
        <w:t>There will be much more visualizations as we go deep in the project exploration such as actual values vs Predicted values for test dataset.</w:t>
      </w:r>
    </w:p>
    <w:p w14:paraId="71E2E035" w14:textId="77777777" w:rsidR="00B90E93" w:rsidRDefault="00B90E93" w:rsidP="004A07E7">
      <w:pPr>
        <w:pStyle w:val="Heading3"/>
        <w:ind w:firstLine="0"/>
      </w:pPr>
    </w:p>
    <w:p w14:paraId="5EE6C162" w14:textId="2091066E" w:rsidR="004A07E7" w:rsidRDefault="00C25B0B" w:rsidP="002E7852">
      <w:pPr>
        <w:pStyle w:val="Heading1"/>
        <w:jc w:val="left"/>
      </w:pPr>
      <w:r>
        <w:t>Analysis</w:t>
      </w:r>
      <w:r w:rsidR="004A07E7">
        <w:t xml:space="preserve"> – Building and Evaluating Model</w:t>
      </w:r>
    </w:p>
    <w:p w14:paraId="149D6FFE" w14:textId="66A2D653" w:rsidR="00EC711E" w:rsidRDefault="00EC711E" w:rsidP="00B90E93">
      <w:pPr>
        <w:pStyle w:val="ListParagraph"/>
        <w:numPr>
          <w:ilvl w:val="3"/>
          <w:numId w:val="25"/>
        </w:numPr>
        <w:jc w:val="both"/>
      </w:pPr>
      <w:r>
        <w:t>Before building the predictive model, I prepped train and test datasets</w:t>
      </w:r>
      <w:r w:rsidR="00B90E93">
        <w:t xml:space="preserve"> by u</w:t>
      </w:r>
      <w:r>
        <w:t xml:space="preserve">sing min max scaler that </w:t>
      </w:r>
      <w:r w:rsidRPr="003C77CC">
        <w:t>shrinks the data within the given range, usually of 0 to 1</w:t>
      </w:r>
      <w:r>
        <w:t xml:space="preserve"> and reshaping the datasets.</w:t>
      </w:r>
    </w:p>
    <w:p w14:paraId="71DE9F2E" w14:textId="0D06A27E" w:rsidR="00181DB7" w:rsidRDefault="00EC711E" w:rsidP="00601279">
      <w:pPr>
        <w:pStyle w:val="ListParagraph"/>
        <w:numPr>
          <w:ilvl w:val="3"/>
          <w:numId w:val="25"/>
        </w:numPr>
      </w:pPr>
      <w:r>
        <w:t>Then I build a LSTM sequential predictive model</w:t>
      </w:r>
      <w:r w:rsidR="00B90E93">
        <w:t xml:space="preserve"> with 4 neurons and 100 epochs. </w:t>
      </w:r>
      <w:r w:rsidR="00B90E93" w:rsidRPr="00B90E93">
        <w:t>The mean squared error is being used as the loss function</w:t>
      </w:r>
      <w:r w:rsidR="00B90E93">
        <w:t>. A</w:t>
      </w:r>
      <w:r w:rsidR="00B90E93" w:rsidRPr="00B90E93">
        <w:t xml:space="preserve">dditionally, the </w:t>
      </w:r>
      <w:proofErr w:type="spellStart"/>
      <w:r w:rsidR="00B90E93" w:rsidRPr="00B90E93">
        <w:t>adam</w:t>
      </w:r>
      <w:proofErr w:type="spellEnd"/>
      <w:r w:rsidR="00B90E93" w:rsidRPr="00B90E93">
        <w:t xml:space="preserve"> optimizer is used, with training done over 100 epochs</w:t>
      </w:r>
      <w:r w:rsidR="00B90E93">
        <w:t>.</w:t>
      </w:r>
    </w:p>
    <w:p w14:paraId="52948205" w14:textId="4559D628" w:rsidR="00601279" w:rsidRDefault="00601279" w:rsidP="00601279">
      <w:pPr>
        <w:pStyle w:val="ListParagraph"/>
        <w:numPr>
          <w:ilvl w:val="3"/>
          <w:numId w:val="25"/>
        </w:numPr>
      </w:pPr>
      <w:r>
        <w:t xml:space="preserve">Predictions were made on test data using </w:t>
      </w:r>
      <w:proofErr w:type="spellStart"/>
      <w:proofErr w:type="gramStart"/>
      <w:r>
        <w:t>model.predict</w:t>
      </w:r>
      <w:proofErr w:type="spellEnd"/>
      <w:proofErr w:type="gramEnd"/>
      <w:r>
        <w:t xml:space="preserve"> function to check the accuracy of the data.</w:t>
      </w:r>
    </w:p>
    <w:p w14:paraId="2279A090" w14:textId="47CDF833" w:rsidR="00601279" w:rsidRDefault="00601279" w:rsidP="00C25B0B">
      <w:pPr>
        <w:pStyle w:val="ListParagraph"/>
        <w:ind w:left="1440"/>
        <w:jc w:val="center"/>
      </w:pPr>
      <w:r>
        <w:rPr>
          <w:noProof/>
        </w:rPr>
        <w:drawing>
          <wp:inline distT="0" distB="0" distL="0" distR="0" wp14:anchorId="267A666D" wp14:editId="4E51E5CF">
            <wp:extent cx="3069590" cy="169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9590" cy="1697990"/>
                    </a:xfrm>
                    <a:prstGeom prst="rect">
                      <a:avLst/>
                    </a:prstGeom>
                    <a:noFill/>
                    <a:ln>
                      <a:noFill/>
                    </a:ln>
                  </pic:spPr>
                </pic:pic>
              </a:graphicData>
            </a:graphic>
          </wp:inline>
        </w:drawing>
      </w:r>
    </w:p>
    <w:p w14:paraId="43B7AAAC" w14:textId="6A41CC56" w:rsidR="00601279" w:rsidRPr="00601279" w:rsidRDefault="00601279" w:rsidP="00601279">
      <w:pPr>
        <w:pStyle w:val="ListParagraph"/>
        <w:ind w:left="1440"/>
        <w:rPr>
          <w:sz w:val="20"/>
          <w:szCs w:val="20"/>
        </w:rPr>
      </w:pPr>
      <w:r w:rsidRPr="00601279">
        <w:rPr>
          <w:sz w:val="20"/>
          <w:szCs w:val="20"/>
        </w:rPr>
        <w:t>Figure 5: Predictions of test data</w:t>
      </w:r>
    </w:p>
    <w:p w14:paraId="52A06396" w14:textId="7B006933" w:rsidR="00C25B0B" w:rsidRDefault="00C25B0B" w:rsidP="00C25B0B">
      <w:pPr>
        <w:pStyle w:val="Heading1"/>
      </w:pPr>
      <w:r>
        <w:t>Conclusion</w:t>
      </w:r>
    </w:p>
    <w:p w14:paraId="09F9CE00" w14:textId="268EE2D2" w:rsidR="004A07E7" w:rsidRDefault="004A07E7" w:rsidP="004A07E7">
      <w:pPr>
        <w:pStyle w:val="Heading3"/>
        <w:ind w:firstLine="0"/>
      </w:pPr>
      <w:r>
        <w:t>Result Interpretation</w:t>
      </w:r>
    </w:p>
    <w:p w14:paraId="5F2FA781" w14:textId="0C70F18B" w:rsidR="00601279" w:rsidRDefault="00601279" w:rsidP="00601279">
      <w:pPr>
        <w:ind w:firstLine="0"/>
      </w:pPr>
      <w:r>
        <w:t>To interpret result of model prediction, I performed the following steps:</w:t>
      </w:r>
    </w:p>
    <w:p w14:paraId="0A33BF17" w14:textId="3C279A36" w:rsidR="00601279" w:rsidRDefault="00601279" w:rsidP="00601279">
      <w:pPr>
        <w:pStyle w:val="ListParagraph"/>
        <w:numPr>
          <w:ilvl w:val="0"/>
          <w:numId w:val="27"/>
        </w:numPr>
      </w:pPr>
      <w:r>
        <w:t>Reshaped the prediction</w:t>
      </w:r>
    </w:p>
    <w:p w14:paraId="5653E81A" w14:textId="582186E5" w:rsidR="00601279" w:rsidRDefault="00601279" w:rsidP="00601279">
      <w:pPr>
        <w:pStyle w:val="ListParagraph"/>
        <w:numPr>
          <w:ilvl w:val="0"/>
          <w:numId w:val="27"/>
        </w:numPr>
      </w:pPr>
      <w:r>
        <w:t xml:space="preserve">Used </w:t>
      </w:r>
      <w:proofErr w:type="spellStart"/>
      <w:r>
        <w:t>inverse_transform</w:t>
      </w:r>
      <w:proofErr w:type="spellEnd"/>
      <w:r>
        <w:t xml:space="preserve"> to scale by the predictions to normal temperature range</w:t>
      </w:r>
    </w:p>
    <w:p w14:paraId="1940D98F" w14:textId="03380CC7" w:rsidR="00601279" w:rsidRDefault="00601279" w:rsidP="00601279">
      <w:pPr>
        <w:pStyle w:val="ListParagraph"/>
        <w:numPr>
          <w:ilvl w:val="0"/>
          <w:numId w:val="27"/>
        </w:numPr>
      </w:pPr>
      <w:r>
        <w:t>Joined predictions with original test dataset to reflect the values with Effective Date.</w:t>
      </w:r>
    </w:p>
    <w:p w14:paraId="184EDE2D" w14:textId="01C13CBD" w:rsidR="00601279" w:rsidRDefault="00601279" w:rsidP="00601279">
      <w:pPr>
        <w:pStyle w:val="ListParagraph"/>
        <w:ind w:left="1440"/>
      </w:pPr>
      <w:r>
        <w:rPr>
          <w:noProof/>
        </w:rPr>
        <w:lastRenderedPageBreak/>
        <w:drawing>
          <wp:inline distT="0" distB="0" distL="0" distR="0" wp14:anchorId="2E8058EA" wp14:editId="780BB024">
            <wp:extent cx="1498600" cy="19621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8600" cy="1962150"/>
                    </a:xfrm>
                    <a:prstGeom prst="rect">
                      <a:avLst/>
                    </a:prstGeom>
                    <a:noFill/>
                    <a:ln>
                      <a:noFill/>
                    </a:ln>
                  </pic:spPr>
                </pic:pic>
              </a:graphicData>
            </a:graphic>
          </wp:inline>
        </w:drawing>
      </w:r>
    </w:p>
    <w:p w14:paraId="6D43C10D" w14:textId="58EBE69D" w:rsidR="00E451B3" w:rsidRPr="00E451B3" w:rsidRDefault="00E451B3" w:rsidP="00E451B3">
      <w:pPr>
        <w:pStyle w:val="ListParagraph"/>
        <w:ind w:firstLine="720"/>
        <w:jc w:val="both"/>
        <w:rPr>
          <w:sz w:val="20"/>
          <w:szCs w:val="20"/>
        </w:rPr>
      </w:pPr>
      <w:r w:rsidRPr="004432EF">
        <w:rPr>
          <w:sz w:val="20"/>
          <w:szCs w:val="20"/>
        </w:rPr>
        <w:t>Figure 6: Predicted Values for test dataset.</w:t>
      </w:r>
    </w:p>
    <w:p w14:paraId="3A74820A" w14:textId="77777777" w:rsidR="00E451B3" w:rsidRDefault="00E451B3" w:rsidP="00E451B3">
      <w:pPr>
        <w:pStyle w:val="ListParagraph"/>
        <w:numPr>
          <w:ilvl w:val="0"/>
          <w:numId w:val="27"/>
        </w:numPr>
        <w:jc w:val="both"/>
      </w:pPr>
      <w:r>
        <w:t>Predicted values and real values are then plotted to see how accurate the model is.</w:t>
      </w:r>
    </w:p>
    <w:p w14:paraId="22AD871C" w14:textId="77777777" w:rsidR="00E451B3" w:rsidRDefault="00E451B3" w:rsidP="00E451B3">
      <w:pPr>
        <w:pStyle w:val="ListParagraph"/>
        <w:jc w:val="both"/>
      </w:pPr>
      <w:r>
        <w:rPr>
          <w:noProof/>
        </w:rPr>
        <w:drawing>
          <wp:inline distT="0" distB="0" distL="0" distR="0" wp14:anchorId="06E26BEC" wp14:editId="3752F382">
            <wp:extent cx="5937250" cy="28257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2825750"/>
                    </a:xfrm>
                    <a:prstGeom prst="rect">
                      <a:avLst/>
                    </a:prstGeom>
                    <a:noFill/>
                    <a:ln>
                      <a:noFill/>
                    </a:ln>
                  </pic:spPr>
                </pic:pic>
              </a:graphicData>
            </a:graphic>
          </wp:inline>
        </w:drawing>
      </w:r>
    </w:p>
    <w:p w14:paraId="76250FF7" w14:textId="77777777" w:rsidR="00E451B3" w:rsidRPr="00A34EE0" w:rsidRDefault="00E451B3" w:rsidP="00E451B3">
      <w:pPr>
        <w:pStyle w:val="ListParagraph"/>
        <w:jc w:val="both"/>
        <w:rPr>
          <w:sz w:val="20"/>
          <w:szCs w:val="20"/>
        </w:rPr>
      </w:pPr>
      <w:r w:rsidRPr="00A34EE0">
        <w:rPr>
          <w:sz w:val="20"/>
          <w:szCs w:val="20"/>
        </w:rPr>
        <w:t xml:space="preserve">Figure 7: Predicted </w:t>
      </w:r>
      <w:r>
        <w:rPr>
          <w:sz w:val="20"/>
          <w:szCs w:val="20"/>
        </w:rPr>
        <w:t>V</w:t>
      </w:r>
      <w:r w:rsidRPr="00A34EE0">
        <w:rPr>
          <w:sz w:val="20"/>
          <w:szCs w:val="20"/>
        </w:rPr>
        <w:t>alues Vs Real Values Plot</w:t>
      </w:r>
    </w:p>
    <w:p w14:paraId="370E4B88" w14:textId="25DD5E47" w:rsidR="00E451B3" w:rsidRPr="00E451B3" w:rsidRDefault="00E451B3" w:rsidP="00E451B3">
      <w:pPr>
        <w:pStyle w:val="ListParagraph"/>
        <w:numPr>
          <w:ilvl w:val="0"/>
          <w:numId w:val="27"/>
        </w:numPr>
        <w:rPr>
          <w:b/>
          <w:bCs/>
        </w:rPr>
      </w:pPr>
      <w:r w:rsidRPr="00E451B3">
        <w:rPr>
          <w:b/>
          <w:bCs/>
        </w:rPr>
        <w:t>RMSE</w:t>
      </w:r>
    </w:p>
    <w:p w14:paraId="34CD5072" w14:textId="77777777" w:rsidR="00E451B3" w:rsidRDefault="00E451B3" w:rsidP="00E451B3">
      <w:pPr>
        <w:pStyle w:val="ListParagraph"/>
        <w:ind w:left="1440"/>
      </w:pPr>
      <w:r>
        <w:t xml:space="preserve">RMSE was calculated using </w:t>
      </w:r>
      <w:proofErr w:type="spellStart"/>
      <w:r w:rsidRPr="00E34033">
        <w:t>mean_squared_error</w:t>
      </w:r>
      <w:proofErr w:type="spellEnd"/>
      <w:r>
        <w:t xml:space="preserve"> method of </w:t>
      </w:r>
      <w:proofErr w:type="spellStart"/>
      <w:proofErr w:type="gramStart"/>
      <w:r w:rsidRPr="00E34033">
        <w:t>sklearn.metrics</w:t>
      </w:r>
      <w:proofErr w:type="spellEnd"/>
      <w:proofErr w:type="gramEnd"/>
      <w:r>
        <w:t xml:space="preserve">. RMSE came out to be pretty small </w:t>
      </w:r>
      <w:proofErr w:type="gramStart"/>
      <w:r>
        <w:t>i.e.</w:t>
      </w:r>
      <w:proofErr w:type="gramEnd"/>
      <w:r>
        <w:t xml:space="preserve"> 0.67 which means our prediction model is accurate. Same can be seen in the Sales Prediction plot above.</w:t>
      </w:r>
    </w:p>
    <w:p w14:paraId="4393FBF5" w14:textId="77777777" w:rsidR="00E451B3" w:rsidRDefault="00E451B3" w:rsidP="00E451B3">
      <w:pPr>
        <w:pStyle w:val="ListParagraph"/>
        <w:ind w:left="1440"/>
      </w:pPr>
      <w:r>
        <w:rPr>
          <w:noProof/>
        </w:rPr>
        <w:lastRenderedPageBreak/>
        <w:drawing>
          <wp:inline distT="0" distB="0" distL="0" distR="0" wp14:anchorId="6ADFC0B8" wp14:editId="24F136F3">
            <wp:extent cx="5156200" cy="958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6200" cy="958850"/>
                    </a:xfrm>
                    <a:prstGeom prst="rect">
                      <a:avLst/>
                    </a:prstGeom>
                    <a:noFill/>
                    <a:ln>
                      <a:noFill/>
                    </a:ln>
                  </pic:spPr>
                </pic:pic>
              </a:graphicData>
            </a:graphic>
          </wp:inline>
        </w:drawing>
      </w:r>
    </w:p>
    <w:p w14:paraId="75CCA974" w14:textId="4D071415" w:rsidR="00E451B3" w:rsidRPr="00E451B3" w:rsidRDefault="00E451B3" w:rsidP="00E451B3">
      <w:pPr>
        <w:pStyle w:val="ListParagraph"/>
        <w:ind w:left="1440"/>
        <w:rPr>
          <w:sz w:val="20"/>
          <w:szCs w:val="20"/>
        </w:rPr>
      </w:pPr>
      <w:r w:rsidRPr="00E451B3">
        <w:rPr>
          <w:sz w:val="20"/>
          <w:szCs w:val="20"/>
        </w:rPr>
        <w:t>Figure 8: RMSE on predicted values</w:t>
      </w:r>
    </w:p>
    <w:p w14:paraId="220BF069" w14:textId="77777777" w:rsidR="00E451B3" w:rsidRDefault="00E451B3" w:rsidP="00FB369A">
      <w:pPr>
        <w:pStyle w:val="Heading3"/>
        <w:ind w:firstLine="0"/>
      </w:pPr>
    </w:p>
    <w:p w14:paraId="3F16FE83" w14:textId="124784F1" w:rsidR="00FB369A" w:rsidRPr="004A07E7" w:rsidRDefault="003C5A86" w:rsidP="00FB369A">
      <w:pPr>
        <w:pStyle w:val="Heading3"/>
        <w:ind w:firstLine="0"/>
      </w:pPr>
      <w:r>
        <w:t>Conclusion</w:t>
      </w:r>
      <w:r w:rsidR="007D2DB9">
        <w:t xml:space="preserve"> Summary</w:t>
      </w:r>
    </w:p>
    <w:p w14:paraId="7E0D4A42" w14:textId="5183052C" w:rsidR="004A07E7" w:rsidRDefault="00E451B3" w:rsidP="00D21C9A">
      <w:pPr>
        <w:ind w:firstLine="0"/>
        <w:jc w:val="both"/>
      </w:pPr>
      <w:r>
        <w:t>Looking at the RMSE and Predicted Vs Real Value plot we can state that model predictions are close to accurate. We can conclude that the prediction model can be used for future predictions.</w:t>
      </w:r>
    </w:p>
    <w:p w14:paraId="49546257" w14:textId="73232749" w:rsidR="00D21C9A" w:rsidRDefault="00D21C9A" w:rsidP="00D21C9A">
      <w:pPr>
        <w:ind w:firstLine="0"/>
        <w:jc w:val="both"/>
      </w:pPr>
    </w:p>
    <w:p w14:paraId="73CE1ABA" w14:textId="3AC92AF3" w:rsidR="00C25B0B" w:rsidRDefault="00C25B0B" w:rsidP="00C25B0B">
      <w:pPr>
        <w:pStyle w:val="Heading1"/>
      </w:pPr>
      <w:r>
        <w:t>Assumptions</w:t>
      </w:r>
    </w:p>
    <w:p w14:paraId="489E926A" w14:textId="25DB8A31" w:rsidR="00D21C9A" w:rsidRDefault="007D2DB9" w:rsidP="00D21C9A">
      <w:pPr>
        <w:ind w:firstLine="0"/>
        <w:jc w:val="both"/>
      </w:pPr>
      <w:r>
        <w:t xml:space="preserve">Weather </w:t>
      </w:r>
      <w:r w:rsidR="0026349D">
        <w:t>forecasting is a huge challenge, we are trying to predict something which is inherently unpredictable. Atmosphere is a chaotic system, a small change in its state at a location can have huge impact elsewhere, this is called Butterfly affect.</w:t>
      </w:r>
      <w:r w:rsidR="00F0570E">
        <w:t xml:space="preserve"> </w:t>
      </w:r>
      <w:r w:rsidR="00F0570E" w:rsidRPr="00F0570E">
        <w:t>A</w:t>
      </w:r>
      <w:r w:rsidR="00F0570E">
        <w:t xml:space="preserve"> small</w:t>
      </w:r>
      <w:r w:rsidR="00F0570E" w:rsidRPr="00F0570E">
        <w:t xml:space="preserve"> error in </w:t>
      </w:r>
      <w:r w:rsidR="00F0570E">
        <w:t>prediction can</w:t>
      </w:r>
      <w:r w:rsidR="00F0570E" w:rsidRPr="00F0570E">
        <w:t xml:space="preserve"> rapidly grow and cause errors on a larger scale. And since many assumptions</w:t>
      </w:r>
      <w:r w:rsidR="00F0570E">
        <w:t xml:space="preserve"> must be made</w:t>
      </w:r>
      <w:r w:rsidR="00F0570E" w:rsidRPr="00F0570E">
        <w:t xml:space="preserve"> when modelling the atmosphere, it becomes clear how easily forecast errors can develop. For a perfect forecast, we would need to remove every single error</w:t>
      </w:r>
      <w:r w:rsidR="00F0570E">
        <w:t xml:space="preserve"> which is practically not possible. </w:t>
      </w:r>
      <w:r w:rsidR="00091EA6">
        <w:t>For the project, we are assuming there are no other factors that can influence the prediction and there could be some scope of error between prediction and actual values.</w:t>
      </w:r>
    </w:p>
    <w:p w14:paraId="6361F0A6" w14:textId="1BC60BC1" w:rsidR="00091EA6" w:rsidRDefault="00091EA6" w:rsidP="00091EA6">
      <w:pPr>
        <w:pStyle w:val="Heading1"/>
      </w:pPr>
      <w:r w:rsidRPr="00091EA6">
        <w:t>Limitations</w:t>
      </w:r>
    </w:p>
    <w:p w14:paraId="17BDB55F" w14:textId="4A495F7D" w:rsidR="00091EA6" w:rsidRDefault="00091EA6" w:rsidP="00091EA6">
      <w:pPr>
        <w:jc w:val="both"/>
      </w:pPr>
      <w:r>
        <w:t xml:space="preserve">Predictive model in the project is built based on the historical data and does not consider other factors such as </w:t>
      </w:r>
      <w:r w:rsidRPr="00091EA6">
        <w:t xml:space="preserve">irregular flows of air form clouds, power storms, and push around cold </w:t>
      </w:r>
      <w:r>
        <w:t xml:space="preserve">air </w:t>
      </w:r>
      <w:r w:rsidRPr="00091EA6">
        <w:t xml:space="preserve">that build on each other and form layers. A tiny disturbance in one layer, even one as tiny as a butterfly flapping its wings, can have a domino effect, affecting the other layers and snowballing </w:t>
      </w:r>
      <w:r w:rsidRPr="00091EA6">
        <w:lastRenderedPageBreak/>
        <w:t xml:space="preserve">into radically different weather patterns. </w:t>
      </w:r>
      <w:r>
        <w:t>Due to a</w:t>
      </w:r>
      <w:r w:rsidRPr="00091EA6">
        <w:t xml:space="preserve">ll </w:t>
      </w:r>
      <w:r w:rsidR="00A86B7B">
        <w:t>these</w:t>
      </w:r>
      <w:r w:rsidR="00A86B7B" w:rsidRPr="00091EA6">
        <w:t xml:space="preserve"> variations</w:t>
      </w:r>
      <w:r w:rsidRPr="00091EA6">
        <w:t xml:space="preserve"> and </w:t>
      </w:r>
      <w:r w:rsidR="00A86B7B" w:rsidRPr="00091EA6">
        <w:t>uncertainty,</w:t>
      </w:r>
      <w:r w:rsidRPr="00091EA6">
        <w:t xml:space="preserve"> </w:t>
      </w:r>
      <w:r>
        <w:t xml:space="preserve">there is a limit in </w:t>
      </w:r>
      <w:r w:rsidRPr="00091EA6">
        <w:t>predict</w:t>
      </w:r>
      <w:r>
        <w:t>ing</w:t>
      </w:r>
      <w:r w:rsidRPr="00091EA6">
        <w:t xml:space="preserve"> the weather.</w:t>
      </w:r>
    </w:p>
    <w:p w14:paraId="2CF04788" w14:textId="7BE114A6" w:rsidR="00091EA6" w:rsidRDefault="00091EA6" w:rsidP="00091EA6">
      <w:pPr>
        <w:pStyle w:val="Heading1"/>
      </w:pPr>
      <w:r w:rsidRPr="00091EA6">
        <w:t>Challenges</w:t>
      </w:r>
    </w:p>
    <w:p w14:paraId="11A3DB9B" w14:textId="320B45A5" w:rsidR="00A86B7B" w:rsidRDefault="00603052" w:rsidP="00603052">
      <w:pPr>
        <w:ind w:firstLine="0"/>
        <w:jc w:val="both"/>
      </w:pPr>
      <w:r>
        <w:t>Main challenge will be to clean the data and join different datasets. Datasets might contain null values and outliers which will need to be cleaned. Strategy to handle those null values and outliers need to be analyzed and implemented, which could potentially impact the final prediction. Getting weather prediction is always tricky and there are external factors that impact the changing weathers hence the model is never 100% accurate. Below are some of the other challenges faced in temperature prediction:</w:t>
      </w:r>
    </w:p>
    <w:p w14:paraId="17AFC179" w14:textId="37DAEECF" w:rsidR="00A86B7B" w:rsidRDefault="00603052" w:rsidP="00A86B7B">
      <w:pPr>
        <w:pStyle w:val="ListParagraph"/>
        <w:numPr>
          <w:ilvl w:val="0"/>
          <w:numId w:val="27"/>
        </w:numPr>
      </w:pPr>
      <w:r>
        <w:t>A</w:t>
      </w:r>
      <w:r w:rsidR="00A86B7B">
        <w:t>mount of available data</w:t>
      </w:r>
    </w:p>
    <w:p w14:paraId="4C9E0E75" w14:textId="5F614B77" w:rsidR="00A86B7B" w:rsidRDefault="00603052" w:rsidP="00A86B7B">
      <w:pPr>
        <w:pStyle w:val="ListParagraph"/>
        <w:numPr>
          <w:ilvl w:val="0"/>
          <w:numId w:val="27"/>
        </w:numPr>
      </w:pPr>
      <w:r>
        <w:t>T</w:t>
      </w:r>
      <w:r w:rsidR="00A86B7B">
        <w:t>ime available to analyze it</w:t>
      </w:r>
    </w:p>
    <w:p w14:paraId="04E22722" w14:textId="3AB05F0D" w:rsidR="00A86B7B" w:rsidRDefault="00603052" w:rsidP="00A86B7B">
      <w:pPr>
        <w:pStyle w:val="ListParagraph"/>
        <w:numPr>
          <w:ilvl w:val="0"/>
          <w:numId w:val="27"/>
        </w:numPr>
      </w:pPr>
      <w:r>
        <w:t>C</w:t>
      </w:r>
      <w:r w:rsidR="00A86B7B">
        <w:t>omplexity of weather events</w:t>
      </w:r>
    </w:p>
    <w:p w14:paraId="1B3B4B12" w14:textId="4235C40A" w:rsidR="00603052" w:rsidRDefault="00603052" w:rsidP="00603052"/>
    <w:p w14:paraId="23AE9CD6" w14:textId="027FF16C" w:rsidR="00603052" w:rsidRDefault="00603052" w:rsidP="00603052">
      <w:pPr>
        <w:pStyle w:val="Heading1"/>
      </w:pPr>
      <w:r w:rsidRPr="00603052">
        <w:t>Future Uses/Additional Applications</w:t>
      </w:r>
    </w:p>
    <w:p w14:paraId="015D6EE4" w14:textId="53109B0C" w:rsidR="00603052" w:rsidRDefault="00603052" w:rsidP="00603052">
      <w:r>
        <w:t>Below are some of the usages of the Temperature prediction model:</w:t>
      </w:r>
    </w:p>
    <w:p w14:paraId="513A7885" w14:textId="6BA1B4FE" w:rsidR="00573EBB" w:rsidRDefault="00573EBB" w:rsidP="00573EBB">
      <w:pPr>
        <w:pStyle w:val="ListParagraph"/>
        <w:numPr>
          <w:ilvl w:val="0"/>
          <w:numId w:val="30"/>
        </w:numPr>
        <w:jc w:val="both"/>
      </w:pPr>
      <w:r>
        <w:t>Can help apparel companies manufacture and supply clothes according to the surface temperature</w:t>
      </w:r>
    </w:p>
    <w:p w14:paraId="35A96424" w14:textId="14A6E78C" w:rsidR="00573EBB" w:rsidRPr="00603052" w:rsidRDefault="00573EBB" w:rsidP="00573EBB">
      <w:pPr>
        <w:pStyle w:val="ListParagraph"/>
        <w:numPr>
          <w:ilvl w:val="0"/>
          <w:numId w:val="30"/>
        </w:numPr>
        <w:jc w:val="both"/>
      </w:pPr>
      <w:r>
        <w:t>Can help retail companies to promote and supply beverages accordingly to the outside temperature</w:t>
      </w:r>
    </w:p>
    <w:p w14:paraId="0B115420" w14:textId="3CF3AF87" w:rsidR="00603052" w:rsidRDefault="00603052" w:rsidP="00573EBB">
      <w:pPr>
        <w:pStyle w:val="ListParagraph"/>
        <w:numPr>
          <w:ilvl w:val="0"/>
          <w:numId w:val="30"/>
        </w:numPr>
        <w:jc w:val="both"/>
      </w:pPr>
      <w:r>
        <w:t>Can help</w:t>
      </w:r>
      <w:r w:rsidR="00573EBB">
        <w:t xml:space="preserve"> individual</w:t>
      </w:r>
      <w:r>
        <w:t xml:space="preserve"> users know when to carry a jacket or </w:t>
      </w:r>
      <w:r w:rsidR="00573EBB">
        <w:t>wear shorts</w:t>
      </w:r>
    </w:p>
    <w:p w14:paraId="08884D81" w14:textId="0CDCB782" w:rsidR="00573EBB" w:rsidRDefault="00603052" w:rsidP="00573EBB">
      <w:pPr>
        <w:pStyle w:val="ListParagraph"/>
        <w:numPr>
          <w:ilvl w:val="0"/>
          <w:numId w:val="30"/>
        </w:numPr>
        <w:jc w:val="both"/>
      </w:pPr>
      <w:r>
        <w:t xml:space="preserve">Energy savings to set the HVAC and water heater </w:t>
      </w:r>
      <w:r w:rsidR="00573EBB">
        <w:t xml:space="preserve">temperature </w:t>
      </w:r>
      <w:r>
        <w:t>accordingly to outside temperature</w:t>
      </w:r>
      <w:r w:rsidR="00573EBB">
        <w:t xml:space="preserve">. To reduce stress on AC there is a </w:t>
      </w:r>
      <w:r w:rsidR="00573EBB" w:rsidRPr="00573EBB">
        <w:t xml:space="preserve">the 20-degree rule </w:t>
      </w:r>
      <w:r w:rsidR="00573EBB">
        <w:t xml:space="preserve">which </w:t>
      </w:r>
      <w:r w:rsidR="00573EBB" w:rsidRPr="00573EBB">
        <w:t xml:space="preserve">states that you should always keep your AC unit at no more than 20 degrees lower </w:t>
      </w:r>
      <w:r w:rsidR="00573EBB" w:rsidRPr="00573EBB">
        <w:lastRenderedPageBreak/>
        <w:t>than the outside temperature. It means that, if the outdoor conditions are at 95 degrees, you should set your thermostat at no less than 75 degrees.</w:t>
      </w:r>
    </w:p>
    <w:p w14:paraId="4E103070" w14:textId="0A78A31D" w:rsidR="00603052" w:rsidRDefault="00603052" w:rsidP="00603052">
      <w:pPr>
        <w:pStyle w:val="Heading1"/>
      </w:pPr>
      <w:r>
        <w:t>Recommendations</w:t>
      </w:r>
    </w:p>
    <w:p w14:paraId="51163B71" w14:textId="0568B52E" w:rsidR="00573EBB" w:rsidRDefault="00D01BB0" w:rsidP="00D01BB0">
      <w:pPr>
        <w:jc w:val="both"/>
      </w:pPr>
      <w:r>
        <w:t xml:space="preserve">Though LSTM is a good model to see variations and predictions over time, more precision is needed to bring more accuracy in surface temperature predictions. Along with historical data, we can incorporate data collected by other means as well, such as satellites, Barometers, Radar systems, etc., on factors such as hurricanes, sun flares, clouds, atmospheric pressure, to be more precise. </w:t>
      </w:r>
    </w:p>
    <w:p w14:paraId="5E1F0BDB" w14:textId="1C4688AB" w:rsidR="00603052" w:rsidRDefault="00603052" w:rsidP="00603052">
      <w:pPr>
        <w:pStyle w:val="Heading1"/>
      </w:pPr>
      <w:r>
        <w:t>Implementation Plan</w:t>
      </w:r>
    </w:p>
    <w:p w14:paraId="69B145A5" w14:textId="046786E6" w:rsidR="00D01BB0" w:rsidRDefault="00D01BB0" w:rsidP="00D01BB0">
      <w:pPr>
        <w:ind w:firstLine="0"/>
      </w:pPr>
      <w:r>
        <w:t>Below are the steps I plan to execute to implement the plan and evaluate the results:</w:t>
      </w:r>
    </w:p>
    <w:p w14:paraId="50C9AEAC" w14:textId="77777777" w:rsidR="00D01BB0" w:rsidRDefault="00D01BB0" w:rsidP="00D01BB0">
      <w:pPr>
        <w:pStyle w:val="ListParagraph"/>
        <w:numPr>
          <w:ilvl w:val="0"/>
          <w:numId w:val="29"/>
        </w:numPr>
      </w:pPr>
      <w:r>
        <w:t>Read the dataset and filter data for the proposed city.</w:t>
      </w:r>
    </w:p>
    <w:p w14:paraId="643ECD41" w14:textId="77777777" w:rsidR="00D01BB0" w:rsidRDefault="00D01BB0" w:rsidP="00D01BB0">
      <w:pPr>
        <w:pStyle w:val="ListParagraph"/>
        <w:numPr>
          <w:ilvl w:val="0"/>
          <w:numId w:val="29"/>
        </w:numPr>
      </w:pPr>
      <w:r>
        <w:t xml:space="preserve">Clean the data by dropping the duplicates, find and filter out outliers using box plot, taking care of </w:t>
      </w:r>
      <w:proofErr w:type="spellStart"/>
      <w:r>
        <w:t>NaN</w:t>
      </w:r>
      <w:proofErr w:type="spellEnd"/>
    </w:p>
    <w:p w14:paraId="58552F79" w14:textId="77777777" w:rsidR="00D01BB0" w:rsidRDefault="00D01BB0" w:rsidP="00D01BB0">
      <w:pPr>
        <w:pStyle w:val="ListParagraph"/>
        <w:numPr>
          <w:ilvl w:val="0"/>
          <w:numId w:val="29"/>
        </w:numPr>
      </w:pPr>
      <w:r>
        <w:t>Splitting the data in train and test and create a model on top of it</w:t>
      </w:r>
    </w:p>
    <w:p w14:paraId="5AEB0101" w14:textId="77777777" w:rsidR="00D01BB0" w:rsidRDefault="00D01BB0" w:rsidP="00D01BB0">
      <w:pPr>
        <w:pStyle w:val="ListParagraph"/>
        <w:numPr>
          <w:ilvl w:val="0"/>
          <w:numId w:val="29"/>
        </w:numPr>
      </w:pPr>
      <w:r>
        <w:t>Creating time series plot of the clean dataset</w:t>
      </w:r>
    </w:p>
    <w:p w14:paraId="58F5D320" w14:textId="12AEE745" w:rsidR="00D01BB0" w:rsidRPr="00D01BB0" w:rsidRDefault="00D01BB0" w:rsidP="00D01BB0">
      <w:pPr>
        <w:pStyle w:val="ListParagraph"/>
        <w:numPr>
          <w:ilvl w:val="0"/>
          <w:numId w:val="29"/>
        </w:numPr>
      </w:pPr>
      <w:r>
        <w:t>Finally predicting future values</w:t>
      </w:r>
    </w:p>
    <w:p w14:paraId="2E4FC879" w14:textId="00C97A89" w:rsidR="00603052" w:rsidRDefault="00603052" w:rsidP="00603052">
      <w:pPr>
        <w:pStyle w:val="Heading1"/>
      </w:pPr>
      <w:r>
        <w:t>Ethical Assessment</w:t>
      </w:r>
    </w:p>
    <w:p w14:paraId="5B5D04B5" w14:textId="77777777" w:rsidR="0052608D" w:rsidRDefault="00BF56F7" w:rsidP="00BF56F7">
      <w:r>
        <w:t>Weather prediction systems are uncertain</w:t>
      </w:r>
      <w:r w:rsidR="0052608D">
        <w:t xml:space="preserve"> and any extreme predictions can cause:</w:t>
      </w:r>
    </w:p>
    <w:p w14:paraId="4C6E89B9" w14:textId="68171677" w:rsidR="00BF56F7" w:rsidRDefault="0052608D" w:rsidP="0052608D">
      <w:pPr>
        <w:pStyle w:val="ListParagraph"/>
        <w:numPr>
          <w:ilvl w:val="0"/>
          <w:numId w:val="31"/>
        </w:numPr>
      </w:pPr>
      <w:r>
        <w:t>chaos among public</w:t>
      </w:r>
    </w:p>
    <w:p w14:paraId="6E6C16FE" w14:textId="77777777" w:rsidR="0052608D" w:rsidRDefault="0052608D" w:rsidP="0052608D">
      <w:pPr>
        <w:pStyle w:val="ListParagraph"/>
        <w:numPr>
          <w:ilvl w:val="0"/>
          <w:numId w:val="31"/>
        </w:numPr>
      </w:pPr>
      <w:r>
        <w:t>Companies can misuse the data to inflate prices of commodities</w:t>
      </w:r>
    </w:p>
    <w:p w14:paraId="58C5B4A3" w14:textId="4BCF59EE" w:rsidR="0052608D" w:rsidRDefault="0052608D" w:rsidP="0052608D">
      <w:pPr>
        <w:jc w:val="both"/>
      </w:pPr>
      <w:r w:rsidRPr="0052608D">
        <w:t>The ethical solution is to be transparent and “equitable” with regard to forecast interpretation</w:t>
      </w:r>
      <w:r>
        <w:t xml:space="preserve"> and not get influenced by profit making organizations to create bias in the model.</w:t>
      </w:r>
      <w:r w:rsidRPr="0052608D">
        <w:t xml:space="preserve"> </w:t>
      </w:r>
    </w:p>
    <w:p w14:paraId="6CB9D015" w14:textId="77777777" w:rsidR="0052608D" w:rsidRPr="00BF56F7" w:rsidRDefault="0052608D" w:rsidP="0052608D">
      <w:pPr>
        <w:jc w:val="both"/>
      </w:pPr>
    </w:p>
    <w:sdt>
      <w:sdtPr>
        <w:id w:val="62297111"/>
        <w:docPartObj>
          <w:docPartGallery w:val="Bibliographies"/>
          <w:docPartUnique/>
        </w:docPartObj>
      </w:sdtPr>
      <w:sdtContent>
        <w:p w14:paraId="6B808EEE" w14:textId="6907C179" w:rsidR="00D21C9A" w:rsidRDefault="00D21C9A" w:rsidP="00D21C9A">
          <w:pPr>
            <w:ind w:firstLine="0"/>
            <w:jc w:val="center"/>
          </w:pPr>
          <w:r>
            <w:t>References</w:t>
          </w:r>
          <w:r>
            <w:br/>
          </w:r>
        </w:p>
        <w:p w14:paraId="1A0B8510" w14:textId="77777777" w:rsidR="00D21C9A" w:rsidRDefault="00D21C9A" w:rsidP="00D21C9A">
          <w:pPr>
            <w:ind w:firstLine="0"/>
            <w:jc w:val="both"/>
          </w:pPr>
          <w:r>
            <w:t xml:space="preserve">https://www.kaggle.com/berkeleyearth/climate-change-earth-surface-temperature-data?select=GlobalLandTemperaturesByMajorCity.csv </w:t>
          </w:r>
        </w:p>
        <w:p w14:paraId="58EBFE8E" w14:textId="2F70A08E" w:rsidR="00D21C9A" w:rsidRDefault="00D21C9A" w:rsidP="00D21C9A">
          <w:pPr>
            <w:ind w:firstLine="0"/>
            <w:jc w:val="both"/>
            <w:rPr>
              <w:rStyle w:val="Hyperlink"/>
            </w:rPr>
          </w:pPr>
          <w:r>
            <w:br/>
          </w:r>
          <w:hyperlink r:id="rId19" w:history="1">
            <w:r w:rsidRPr="001F7881">
              <w:rPr>
                <w:rStyle w:val="Hyperlink"/>
              </w:rPr>
              <w:t>https://www.kaggle.com/datasets/sobhanmoosavi/us-weather-events</w:t>
            </w:r>
          </w:hyperlink>
        </w:p>
        <w:p w14:paraId="0ECC22DC" w14:textId="4C02EB4D" w:rsidR="0052608D" w:rsidRDefault="00000000" w:rsidP="00D21C9A">
          <w:pPr>
            <w:ind w:firstLine="0"/>
            <w:jc w:val="both"/>
          </w:pPr>
          <w:hyperlink r:id="rId20" w:anchor=":~:text=In%201861%2C%20the%20first%20daily,air%20speed%2C%20precipitation%20and%20temperature" w:history="1">
            <w:r w:rsidR="0052608D" w:rsidRPr="00DF7777">
              <w:rPr>
                <w:rStyle w:val="Hyperlink"/>
              </w:rPr>
              <w:t>https://www.theguardian.com/uk-news/2021/sep/29/from-babylon-to-google-a-history-of-weather-forecasting#:~:text=In%201861%2C%20the%20first%20daily,air%20speed%2C%20precipitation%20and%20temperature</w:t>
            </w:r>
          </w:hyperlink>
          <w:r w:rsidR="0052608D" w:rsidRPr="0052608D">
            <w:t>.</w:t>
          </w:r>
        </w:p>
        <w:p w14:paraId="7ECF46EB" w14:textId="1EEA3461" w:rsidR="0052608D" w:rsidRDefault="00000000" w:rsidP="00D21C9A">
          <w:pPr>
            <w:ind w:firstLine="0"/>
            <w:jc w:val="both"/>
          </w:pPr>
          <w:hyperlink r:id="rId21" w:history="1">
            <w:r w:rsidR="0052608D" w:rsidRPr="00DF7777">
              <w:rPr>
                <w:rStyle w:val="Hyperlink"/>
              </w:rPr>
              <w:t>https://hbr.org/2017/09/severe-weather-threatens-businesses-its-time-to-measure-and-disclose-the-risks</w:t>
            </w:r>
          </w:hyperlink>
        </w:p>
        <w:p w14:paraId="6D6DE3E0" w14:textId="77777777" w:rsidR="0052608D" w:rsidRPr="0052608D" w:rsidRDefault="0052608D" w:rsidP="00D21C9A">
          <w:pPr>
            <w:ind w:firstLine="0"/>
            <w:jc w:val="both"/>
          </w:pPr>
        </w:p>
        <w:p w14:paraId="26E79423" w14:textId="34E539ED" w:rsidR="00D21C9A" w:rsidRDefault="00000000" w:rsidP="00D21C9A">
          <w:pPr>
            <w:ind w:firstLine="0"/>
            <w:jc w:val="both"/>
          </w:pPr>
        </w:p>
      </w:sdtContent>
    </w:sdt>
    <w:sectPr w:rsidR="00D21C9A" w:rsidSect="001A1626">
      <w:headerReference w:type="default" r:id="rId22"/>
      <w:headerReference w:type="first" r:id="rId2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5D3A8" w14:textId="77777777" w:rsidR="00132D67" w:rsidRDefault="00132D67">
      <w:pPr>
        <w:spacing w:line="240" w:lineRule="auto"/>
      </w:pPr>
      <w:r>
        <w:separator/>
      </w:r>
    </w:p>
    <w:p w14:paraId="5385B19E" w14:textId="77777777" w:rsidR="00132D67" w:rsidRDefault="00132D67"/>
  </w:endnote>
  <w:endnote w:type="continuationSeparator" w:id="0">
    <w:p w14:paraId="3949627F" w14:textId="77777777" w:rsidR="00132D67" w:rsidRDefault="00132D67">
      <w:pPr>
        <w:spacing w:line="240" w:lineRule="auto"/>
      </w:pPr>
      <w:r>
        <w:continuationSeparator/>
      </w:r>
    </w:p>
    <w:p w14:paraId="4F548318" w14:textId="77777777" w:rsidR="00132D67" w:rsidRDefault="00132D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910B1" w14:textId="77777777" w:rsidR="00132D67" w:rsidRDefault="00132D67">
      <w:pPr>
        <w:spacing w:line="240" w:lineRule="auto"/>
      </w:pPr>
      <w:r>
        <w:separator/>
      </w:r>
    </w:p>
    <w:p w14:paraId="73A1FDC9" w14:textId="77777777" w:rsidR="00132D67" w:rsidRDefault="00132D67"/>
  </w:footnote>
  <w:footnote w:type="continuationSeparator" w:id="0">
    <w:p w14:paraId="03BD0DB2" w14:textId="77777777" w:rsidR="00132D67" w:rsidRDefault="00132D67">
      <w:pPr>
        <w:spacing w:line="240" w:lineRule="auto"/>
      </w:pPr>
      <w:r>
        <w:continuationSeparator/>
      </w:r>
    </w:p>
    <w:p w14:paraId="06C31C37" w14:textId="77777777" w:rsidR="00132D67" w:rsidRDefault="00132D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47628" w14:textId="3CEF7379" w:rsidR="00E81978" w:rsidRDefault="00000000">
    <w:pPr>
      <w:pStyle w:val="Header"/>
    </w:pPr>
    <w:sdt>
      <w:sdtPr>
        <w:rPr>
          <w:rStyle w:val="Strong"/>
        </w:rPr>
        <w:alias w:val="Running head"/>
        <w:tag w:val=""/>
        <w:id w:val="12739865"/>
        <w:placeholder>
          <w:docPart w:val="980DBFD91D6E4F07884A2EED3370725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5477C">
          <w:rPr>
            <w:rStyle w:val="Strong"/>
          </w:rPr>
          <w:t>Temperature prediction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990D3" w14:textId="7F72E149" w:rsidR="00E81978" w:rsidRDefault="005D3A03">
    <w:pPr>
      <w:pStyle w:val="Header"/>
      <w:rPr>
        <w:rStyle w:val="Strong"/>
      </w:rPr>
    </w:pPr>
    <w:r>
      <w:t xml:space="preserve">Running head: </w:t>
    </w:r>
    <w:sdt>
      <w:sdtPr>
        <w:rPr>
          <w:rStyle w:val="Strong"/>
        </w:rPr>
        <w:alias w:val="Running head"/>
        <w:tag w:val=""/>
        <w:id w:val="-696842620"/>
        <w:placeholder>
          <w:docPart w:val="55027AD8ADE14D33A6D326BE13CA5C8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5477C">
          <w:rPr>
            <w:rStyle w:val="Strong"/>
          </w:rPr>
          <w:t>Temperature</w:t>
        </w:r>
        <w:r w:rsidR="00706604">
          <w:rPr>
            <w:rStyle w:val="Strong"/>
          </w:rPr>
          <w:t xml:space="preserve"> prediction</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3A0564"/>
    <w:multiLevelType w:val="hybridMultilevel"/>
    <w:tmpl w:val="343ADF30"/>
    <w:lvl w:ilvl="0" w:tplc="04090001">
      <w:start w:val="1"/>
      <w:numFmt w:val="bullet"/>
      <w:lvlText w:val=""/>
      <w:lvlJc w:val="left"/>
      <w:pPr>
        <w:ind w:left="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BEC1AFB"/>
    <w:multiLevelType w:val="hybridMultilevel"/>
    <w:tmpl w:val="90E4E4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DB43885"/>
    <w:multiLevelType w:val="hybridMultilevel"/>
    <w:tmpl w:val="90E4E4B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21C66455"/>
    <w:multiLevelType w:val="hybridMultilevel"/>
    <w:tmpl w:val="A8C8B3C2"/>
    <w:lvl w:ilvl="0" w:tplc="8FC02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0648E4"/>
    <w:multiLevelType w:val="hybridMultilevel"/>
    <w:tmpl w:val="3A4AA62C"/>
    <w:lvl w:ilvl="0" w:tplc="3BBC1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3479C9"/>
    <w:multiLevelType w:val="multilevel"/>
    <w:tmpl w:val="5406CF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FD0673"/>
    <w:multiLevelType w:val="hybridMultilevel"/>
    <w:tmpl w:val="9A58BB0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4294DE5"/>
    <w:multiLevelType w:val="hybridMultilevel"/>
    <w:tmpl w:val="2AF8CD06"/>
    <w:lvl w:ilvl="0" w:tplc="986E2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5863D1"/>
    <w:multiLevelType w:val="hybridMultilevel"/>
    <w:tmpl w:val="F43AEA46"/>
    <w:lvl w:ilvl="0" w:tplc="4F2E2C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7D64D8"/>
    <w:multiLevelType w:val="hybridMultilevel"/>
    <w:tmpl w:val="902C6C76"/>
    <w:lvl w:ilvl="0" w:tplc="F8AED1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AFD0282"/>
    <w:multiLevelType w:val="hybridMultilevel"/>
    <w:tmpl w:val="8C74C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2DD3141"/>
    <w:multiLevelType w:val="hybridMultilevel"/>
    <w:tmpl w:val="8C74C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3830201"/>
    <w:multiLevelType w:val="hybridMultilevel"/>
    <w:tmpl w:val="FA5E9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7AB1349"/>
    <w:multiLevelType w:val="hybridMultilevel"/>
    <w:tmpl w:val="17383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3C37F52"/>
    <w:multiLevelType w:val="hybridMultilevel"/>
    <w:tmpl w:val="82BC04B8"/>
    <w:lvl w:ilvl="0" w:tplc="4F2E2C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7D23DB"/>
    <w:multiLevelType w:val="hybridMultilevel"/>
    <w:tmpl w:val="B83C5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A2C5EEB"/>
    <w:multiLevelType w:val="multilevel"/>
    <w:tmpl w:val="5406CF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C793100"/>
    <w:multiLevelType w:val="hybridMultilevel"/>
    <w:tmpl w:val="10B6853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B37CA0"/>
    <w:multiLevelType w:val="hybridMultilevel"/>
    <w:tmpl w:val="8C74C496"/>
    <w:lvl w:ilvl="0" w:tplc="BB16E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2426006">
    <w:abstractNumId w:val="9"/>
  </w:num>
  <w:num w:numId="2" w16cid:durableId="329791106">
    <w:abstractNumId w:val="7"/>
  </w:num>
  <w:num w:numId="3" w16cid:durableId="1129323144">
    <w:abstractNumId w:val="6"/>
  </w:num>
  <w:num w:numId="4" w16cid:durableId="1088961780">
    <w:abstractNumId w:val="5"/>
  </w:num>
  <w:num w:numId="5" w16cid:durableId="1060322074">
    <w:abstractNumId w:val="4"/>
  </w:num>
  <w:num w:numId="6" w16cid:durableId="1283726447">
    <w:abstractNumId w:val="8"/>
  </w:num>
  <w:num w:numId="7" w16cid:durableId="851410400">
    <w:abstractNumId w:val="3"/>
  </w:num>
  <w:num w:numId="8" w16cid:durableId="1688798308">
    <w:abstractNumId w:val="2"/>
  </w:num>
  <w:num w:numId="9" w16cid:durableId="1989170818">
    <w:abstractNumId w:val="1"/>
  </w:num>
  <w:num w:numId="10" w16cid:durableId="1263413073">
    <w:abstractNumId w:val="0"/>
  </w:num>
  <w:num w:numId="11" w16cid:durableId="1765954181">
    <w:abstractNumId w:val="9"/>
    <w:lvlOverride w:ilvl="0">
      <w:startOverride w:val="1"/>
    </w:lvlOverride>
  </w:num>
  <w:num w:numId="12" w16cid:durableId="1818036285">
    <w:abstractNumId w:val="31"/>
  </w:num>
  <w:num w:numId="13" w16cid:durableId="225841689">
    <w:abstractNumId w:val="24"/>
  </w:num>
  <w:num w:numId="14" w16cid:durableId="1089228687">
    <w:abstractNumId w:val="20"/>
  </w:num>
  <w:num w:numId="15" w16cid:durableId="1541937510">
    <w:abstractNumId w:val="30"/>
  </w:num>
  <w:num w:numId="16" w16cid:durableId="752973523">
    <w:abstractNumId w:val="11"/>
  </w:num>
  <w:num w:numId="17" w16cid:durableId="662970567">
    <w:abstractNumId w:val="10"/>
  </w:num>
  <w:num w:numId="18" w16cid:durableId="956256619">
    <w:abstractNumId w:val="25"/>
  </w:num>
  <w:num w:numId="19" w16cid:durableId="388304111">
    <w:abstractNumId w:val="32"/>
  </w:num>
  <w:num w:numId="20" w16cid:durableId="1347095584">
    <w:abstractNumId w:val="13"/>
  </w:num>
  <w:num w:numId="21" w16cid:durableId="2062629395">
    <w:abstractNumId w:val="12"/>
  </w:num>
  <w:num w:numId="22" w16cid:durableId="749011771">
    <w:abstractNumId w:val="14"/>
  </w:num>
  <w:num w:numId="23" w16cid:durableId="316886501">
    <w:abstractNumId w:val="28"/>
  </w:num>
  <w:num w:numId="24" w16cid:durableId="904338746">
    <w:abstractNumId w:val="18"/>
  </w:num>
  <w:num w:numId="25" w16cid:durableId="334648148">
    <w:abstractNumId w:val="15"/>
  </w:num>
  <w:num w:numId="26" w16cid:durableId="883835573">
    <w:abstractNumId w:val="17"/>
  </w:num>
  <w:num w:numId="27" w16cid:durableId="1971016258">
    <w:abstractNumId w:val="27"/>
  </w:num>
  <w:num w:numId="28" w16cid:durableId="629171015">
    <w:abstractNumId w:val="26"/>
  </w:num>
  <w:num w:numId="29" w16cid:durableId="985007371">
    <w:abstractNumId w:val="22"/>
  </w:num>
  <w:num w:numId="30" w16cid:durableId="872040995">
    <w:abstractNumId w:val="23"/>
  </w:num>
  <w:num w:numId="31" w16cid:durableId="1700618822">
    <w:abstractNumId w:val="29"/>
  </w:num>
  <w:num w:numId="32" w16cid:durableId="992368211">
    <w:abstractNumId w:val="19"/>
  </w:num>
  <w:num w:numId="33" w16cid:durableId="358435833">
    <w:abstractNumId w:val="16"/>
  </w:num>
  <w:num w:numId="34" w16cid:durableId="15087872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04"/>
    <w:rsid w:val="00012F6F"/>
    <w:rsid w:val="00030750"/>
    <w:rsid w:val="0005477C"/>
    <w:rsid w:val="00071182"/>
    <w:rsid w:val="00091EA6"/>
    <w:rsid w:val="000C1DDF"/>
    <w:rsid w:val="000C2003"/>
    <w:rsid w:val="000D0C51"/>
    <w:rsid w:val="000D3F41"/>
    <w:rsid w:val="0010600A"/>
    <w:rsid w:val="00130A7D"/>
    <w:rsid w:val="00132D67"/>
    <w:rsid w:val="00181DB7"/>
    <w:rsid w:val="001A1626"/>
    <w:rsid w:val="00225B95"/>
    <w:rsid w:val="00243D4B"/>
    <w:rsid w:val="00244681"/>
    <w:rsid w:val="0026349D"/>
    <w:rsid w:val="002E2AF5"/>
    <w:rsid w:val="002E7814"/>
    <w:rsid w:val="002E7852"/>
    <w:rsid w:val="002F1962"/>
    <w:rsid w:val="002F74E3"/>
    <w:rsid w:val="003147B5"/>
    <w:rsid w:val="0032719F"/>
    <w:rsid w:val="00352890"/>
    <w:rsid w:val="00355DCA"/>
    <w:rsid w:val="003721BF"/>
    <w:rsid w:val="00382036"/>
    <w:rsid w:val="003845F7"/>
    <w:rsid w:val="003C5A86"/>
    <w:rsid w:val="003C62B3"/>
    <w:rsid w:val="003D32AE"/>
    <w:rsid w:val="003F5C5C"/>
    <w:rsid w:val="00440117"/>
    <w:rsid w:val="0046751D"/>
    <w:rsid w:val="004A07E7"/>
    <w:rsid w:val="004C4193"/>
    <w:rsid w:val="004D2FD4"/>
    <w:rsid w:val="004E7195"/>
    <w:rsid w:val="00503F5D"/>
    <w:rsid w:val="00507C57"/>
    <w:rsid w:val="00515E33"/>
    <w:rsid w:val="0052608D"/>
    <w:rsid w:val="00551A02"/>
    <w:rsid w:val="005534FA"/>
    <w:rsid w:val="00570B03"/>
    <w:rsid w:val="00573EBB"/>
    <w:rsid w:val="005C1A9A"/>
    <w:rsid w:val="005D3A03"/>
    <w:rsid w:val="00601279"/>
    <w:rsid w:val="00603052"/>
    <w:rsid w:val="00614FA7"/>
    <w:rsid w:val="00630310"/>
    <w:rsid w:val="00690F0D"/>
    <w:rsid w:val="006977B8"/>
    <w:rsid w:val="00706604"/>
    <w:rsid w:val="007638A9"/>
    <w:rsid w:val="007D2DB9"/>
    <w:rsid w:val="007E2274"/>
    <w:rsid w:val="008002C0"/>
    <w:rsid w:val="008512AC"/>
    <w:rsid w:val="0086574C"/>
    <w:rsid w:val="008868FA"/>
    <w:rsid w:val="00892CA8"/>
    <w:rsid w:val="008C5323"/>
    <w:rsid w:val="008E39D0"/>
    <w:rsid w:val="008E69F2"/>
    <w:rsid w:val="008E7CBB"/>
    <w:rsid w:val="00912C92"/>
    <w:rsid w:val="009256A7"/>
    <w:rsid w:val="00927D47"/>
    <w:rsid w:val="00934590"/>
    <w:rsid w:val="009354AD"/>
    <w:rsid w:val="00935F34"/>
    <w:rsid w:val="00965BE8"/>
    <w:rsid w:val="00972D95"/>
    <w:rsid w:val="009773E9"/>
    <w:rsid w:val="00986F19"/>
    <w:rsid w:val="00995593"/>
    <w:rsid w:val="009A6A3B"/>
    <w:rsid w:val="00A31C4A"/>
    <w:rsid w:val="00A65C8D"/>
    <w:rsid w:val="00A86B7B"/>
    <w:rsid w:val="00AA02E8"/>
    <w:rsid w:val="00AC7B0B"/>
    <w:rsid w:val="00B255B0"/>
    <w:rsid w:val="00B4284C"/>
    <w:rsid w:val="00B50B86"/>
    <w:rsid w:val="00B823AA"/>
    <w:rsid w:val="00B90E93"/>
    <w:rsid w:val="00BA45DB"/>
    <w:rsid w:val="00BD3D3A"/>
    <w:rsid w:val="00BD6C75"/>
    <w:rsid w:val="00BF4184"/>
    <w:rsid w:val="00BF56F7"/>
    <w:rsid w:val="00C04B68"/>
    <w:rsid w:val="00C0601E"/>
    <w:rsid w:val="00C10DFC"/>
    <w:rsid w:val="00C25B0B"/>
    <w:rsid w:val="00C31D30"/>
    <w:rsid w:val="00C34B6B"/>
    <w:rsid w:val="00C567A2"/>
    <w:rsid w:val="00CC4A47"/>
    <w:rsid w:val="00CD6E39"/>
    <w:rsid w:val="00CE025B"/>
    <w:rsid w:val="00CF6E91"/>
    <w:rsid w:val="00D01BB0"/>
    <w:rsid w:val="00D21C9A"/>
    <w:rsid w:val="00D24079"/>
    <w:rsid w:val="00D85B68"/>
    <w:rsid w:val="00DC3A71"/>
    <w:rsid w:val="00DD4179"/>
    <w:rsid w:val="00E00252"/>
    <w:rsid w:val="00E06723"/>
    <w:rsid w:val="00E21A6B"/>
    <w:rsid w:val="00E451B3"/>
    <w:rsid w:val="00E52616"/>
    <w:rsid w:val="00E54B20"/>
    <w:rsid w:val="00E6004D"/>
    <w:rsid w:val="00E81800"/>
    <w:rsid w:val="00E81978"/>
    <w:rsid w:val="00E87909"/>
    <w:rsid w:val="00EA5B3B"/>
    <w:rsid w:val="00EA76D9"/>
    <w:rsid w:val="00EC711E"/>
    <w:rsid w:val="00EF0569"/>
    <w:rsid w:val="00F0570E"/>
    <w:rsid w:val="00F2396D"/>
    <w:rsid w:val="00F37795"/>
    <w:rsid w:val="00F379B7"/>
    <w:rsid w:val="00F525FA"/>
    <w:rsid w:val="00F609D9"/>
    <w:rsid w:val="00F84F34"/>
    <w:rsid w:val="00FB0A30"/>
    <w:rsid w:val="00FB369A"/>
    <w:rsid w:val="00FB39C1"/>
    <w:rsid w:val="00FC2603"/>
    <w:rsid w:val="00FD283D"/>
    <w:rsid w:val="00FF2002"/>
    <w:rsid w:val="00FF230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F8502"/>
  <w15:docId w15:val="{DBEDBB4C-D25F-4D48-BDDA-E4D573778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3D32AE"/>
    <w:rPr>
      <w:color w:val="5F5F5F" w:themeColor="hyperlink"/>
      <w:u w:val="single"/>
    </w:rPr>
  </w:style>
  <w:style w:type="character" w:styleId="UnresolvedMention">
    <w:name w:val="Unresolved Mention"/>
    <w:basedOn w:val="DefaultParagraphFont"/>
    <w:uiPriority w:val="99"/>
    <w:semiHidden/>
    <w:unhideWhenUsed/>
    <w:rsid w:val="003D3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688">
      <w:bodyDiv w:val="1"/>
      <w:marLeft w:val="0"/>
      <w:marRight w:val="0"/>
      <w:marTop w:val="0"/>
      <w:marBottom w:val="0"/>
      <w:divBdr>
        <w:top w:val="none" w:sz="0" w:space="0" w:color="auto"/>
        <w:left w:val="none" w:sz="0" w:space="0" w:color="auto"/>
        <w:bottom w:val="none" w:sz="0" w:space="0" w:color="auto"/>
        <w:right w:val="none" w:sz="0" w:space="0" w:color="auto"/>
      </w:divBdr>
    </w:div>
    <w:div w:id="4884697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081243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44955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4983007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9650839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hbr.org/2017/09/severe-weather-threatens-businesses-its-time-to-measure-and-disclose-the-risk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theguardian.com/uk-news/2021/sep/29/from-babylon-to-google-a-history-of-weather-forecas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www.kaggle.com/datasets/sobhanmoosavi/us-weather-even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jt\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9D20A821E34893B5BFDF3ABBED6B67"/>
        <w:category>
          <w:name w:val="General"/>
          <w:gallery w:val="placeholder"/>
        </w:category>
        <w:types>
          <w:type w:val="bbPlcHdr"/>
        </w:types>
        <w:behaviors>
          <w:behavior w:val="content"/>
        </w:behaviors>
        <w:guid w:val="{6F421BFA-69F2-471B-8B87-7C38BF8CD38A}"/>
      </w:docPartPr>
      <w:docPartBody>
        <w:p w:rsidR="002E6897" w:rsidRDefault="00A27DB2">
          <w:pPr>
            <w:pStyle w:val="C69D20A821E34893B5BFDF3ABBED6B67"/>
          </w:pPr>
          <w:r>
            <w:t>[Title Here, up to 12 Words, on One to Two Lines]</w:t>
          </w:r>
        </w:p>
      </w:docPartBody>
    </w:docPart>
    <w:docPart>
      <w:docPartPr>
        <w:name w:val="319B094F582E4A9D86B94C0BA42B9B50"/>
        <w:category>
          <w:name w:val="General"/>
          <w:gallery w:val="placeholder"/>
        </w:category>
        <w:types>
          <w:type w:val="bbPlcHdr"/>
        </w:types>
        <w:behaviors>
          <w:behavior w:val="content"/>
        </w:behaviors>
        <w:guid w:val="{6BC5AC10-FE71-427F-AB6D-12C2AF294A1D}"/>
      </w:docPartPr>
      <w:docPartBody>
        <w:p w:rsidR="002E6897" w:rsidRDefault="00A27DB2">
          <w:pPr>
            <w:pStyle w:val="319B094F582E4A9D86B94C0BA42B9B50"/>
          </w:pPr>
          <w:r>
            <w:t>Abstract</w:t>
          </w:r>
        </w:p>
      </w:docPartBody>
    </w:docPart>
    <w:docPart>
      <w:docPartPr>
        <w:name w:val="CFDBC37D51C44EA4808402D4ECB59211"/>
        <w:category>
          <w:name w:val="General"/>
          <w:gallery w:val="placeholder"/>
        </w:category>
        <w:types>
          <w:type w:val="bbPlcHdr"/>
        </w:types>
        <w:behaviors>
          <w:behavior w:val="content"/>
        </w:behaviors>
        <w:guid w:val="{563BC6C3-64EC-476C-8E81-E40F5975CABA}"/>
      </w:docPartPr>
      <w:docPartBody>
        <w:p w:rsidR="002E6897" w:rsidRDefault="00A27DB2">
          <w:pPr>
            <w:pStyle w:val="CFDBC37D51C44EA4808402D4ECB59211"/>
          </w:pPr>
          <w:r>
            <w:t>[Title Here, up to 12 Words, on One to Two Lines]</w:t>
          </w:r>
        </w:p>
      </w:docPartBody>
    </w:docPart>
    <w:docPart>
      <w:docPartPr>
        <w:name w:val="980DBFD91D6E4F07884A2EED3370725E"/>
        <w:category>
          <w:name w:val="General"/>
          <w:gallery w:val="placeholder"/>
        </w:category>
        <w:types>
          <w:type w:val="bbPlcHdr"/>
        </w:types>
        <w:behaviors>
          <w:behavior w:val="content"/>
        </w:behaviors>
        <w:guid w:val="{6E2382C9-CDA2-4775-B96E-224F57B42D7A}"/>
      </w:docPartPr>
      <w:docPartBody>
        <w:p w:rsidR="002E6897" w:rsidRDefault="00A27DB2">
          <w:pPr>
            <w:pStyle w:val="980DBFD91D6E4F07884A2EED3370725E"/>
          </w:pPr>
          <w:r w:rsidRPr="005D3A03">
            <w:t>Figures title:</w:t>
          </w:r>
        </w:p>
      </w:docPartBody>
    </w:docPart>
    <w:docPart>
      <w:docPartPr>
        <w:name w:val="55027AD8ADE14D33A6D326BE13CA5C84"/>
        <w:category>
          <w:name w:val="General"/>
          <w:gallery w:val="placeholder"/>
        </w:category>
        <w:types>
          <w:type w:val="bbPlcHdr"/>
        </w:types>
        <w:behaviors>
          <w:behavior w:val="content"/>
        </w:behaviors>
        <w:guid w:val="{D7303FD4-0A12-4947-82E3-E52B706FC94A}"/>
      </w:docPartPr>
      <w:docPartBody>
        <w:p w:rsidR="002E6897" w:rsidRDefault="00A27DB2">
          <w:pPr>
            <w:pStyle w:val="55027AD8ADE14D33A6D326BE13CA5C8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B2"/>
    <w:rsid w:val="001102F9"/>
    <w:rsid w:val="001354DC"/>
    <w:rsid w:val="002E6897"/>
    <w:rsid w:val="00354C58"/>
    <w:rsid w:val="0036764B"/>
    <w:rsid w:val="006620E1"/>
    <w:rsid w:val="00880DFA"/>
    <w:rsid w:val="00910303"/>
    <w:rsid w:val="00A27DB2"/>
    <w:rsid w:val="00B5753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9D20A821E34893B5BFDF3ABBED6B67">
    <w:name w:val="C69D20A821E34893B5BFDF3ABBED6B67"/>
  </w:style>
  <w:style w:type="paragraph" w:customStyle="1" w:styleId="319B094F582E4A9D86B94C0BA42B9B50">
    <w:name w:val="319B094F582E4A9D86B94C0BA42B9B50"/>
  </w:style>
  <w:style w:type="character" w:styleId="Emphasis">
    <w:name w:val="Emphasis"/>
    <w:basedOn w:val="DefaultParagraphFont"/>
    <w:uiPriority w:val="4"/>
    <w:unhideWhenUsed/>
    <w:qFormat/>
    <w:rPr>
      <w:i/>
      <w:iCs/>
    </w:rPr>
  </w:style>
  <w:style w:type="paragraph" w:customStyle="1" w:styleId="CFDBC37D51C44EA4808402D4ECB59211">
    <w:name w:val="CFDBC37D51C44EA4808402D4ECB59211"/>
  </w:style>
  <w:style w:type="paragraph" w:customStyle="1" w:styleId="980DBFD91D6E4F07884A2EED3370725E">
    <w:name w:val="980DBFD91D6E4F07884A2EED3370725E"/>
  </w:style>
  <w:style w:type="paragraph" w:customStyle="1" w:styleId="55027AD8ADE14D33A6D326BE13CA5C84">
    <w:name w:val="55027AD8ADE14D33A6D326BE13CA5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Temperature prediction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147</TotalTime>
  <Pages>15</Pages>
  <Words>1845</Words>
  <Characters>10522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DSC630 - Weather Prediction</vt:lpstr>
    </vt:vector>
  </TitlesOfParts>
  <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Temperature Prediction – Data Science Project</dc:title>
  <dc:subject/>
  <dc:creator>Anuj Tanwar</dc:creator>
  <cp:keywords/>
  <dc:description/>
  <cp:lastModifiedBy>Anuj Tanwar</cp:lastModifiedBy>
  <cp:revision>23</cp:revision>
  <cp:lastPrinted>2022-08-12T04:06:00Z</cp:lastPrinted>
  <dcterms:created xsi:type="dcterms:W3CDTF">2022-12-17T18:36:00Z</dcterms:created>
  <dcterms:modified xsi:type="dcterms:W3CDTF">2023-01-08T18:42:00Z</dcterms:modified>
</cp:coreProperties>
</file>