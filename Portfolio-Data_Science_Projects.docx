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F" w14:textId="156F755E" w:rsidR="00E81978" w:rsidRDefault="00000000">
      <w:pPr>
        <w:pStyle w:val="Title"/>
      </w:pPr>
      <w:sdt>
        <w:sdtPr>
          <w:alias w:val="Title:"/>
          <w:tag w:val="Title:"/>
          <w:id w:val="726351117"/>
          <w:placeholder>
            <w:docPart w:val="C69D20A821E34893B5BFDF3ABBED6B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E0895">
            <w:t xml:space="preserve">Portfolio - </w:t>
          </w:r>
          <w:r w:rsidR="00935F34">
            <w:t>Data Science Project</w:t>
          </w:r>
          <w:r w:rsidR="00EE0895">
            <w:t>s</w:t>
          </w:r>
        </w:sdtContent>
      </w:sdt>
    </w:p>
    <w:p w14:paraId="10013FB1" w14:textId="3359B188" w:rsidR="00B823AA" w:rsidRDefault="00706604" w:rsidP="00B823AA">
      <w:pPr>
        <w:pStyle w:val="Title2"/>
      </w:pPr>
      <w:r>
        <w:t>Anuj Tanwar</w:t>
      </w:r>
    </w:p>
    <w:p w14:paraId="41B0E9A6" w14:textId="59758DB2" w:rsidR="00E81978" w:rsidRDefault="00E81978" w:rsidP="00706604">
      <w:pPr>
        <w:pStyle w:val="Title"/>
      </w:pPr>
    </w:p>
    <w:p w14:paraId="479A758E" w14:textId="57268775" w:rsidR="00E81978" w:rsidRDefault="00000000">
      <w:pPr>
        <w:pStyle w:val="SectionTitle"/>
      </w:pPr>
      <w:sdt>
        <w:sdtPr>
          <w:alias w:val="Section title:"/>
          <w:tag w:val="Section title:"/>
          <w:id w:val="984196707"/>
          <w:placeholder>
            <w:docPart w:val="CFDBC37D51C44EA4808402D4ECB592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E0895">
            <w:t>Portfolio - Data Science Projects</w:t>
          </w:r>
        </w:sdtContent>
      </w:sdt>
    </w:p>
    <w:p w14:paraId="0B9C90E5" w14:textId="46D8CA7C" w:rsidR="00E81978" w:rsidRDefault="00EE0895" w:rsidP="004A41FE">
      <w:pPr>
        <w:ind w:firstLine="0"/>
        <w:jc w:val="both"/>
      </w:pPr>
      <w:r>
        <w:t xml:space="preserve">Portfolio contains 6 Data Science projects that I completed during Masters of Data Science Degree. </w:t>
      </w:r>
    </w:p>
    <w:p w14:paraId="05DCCD12" w14:textId="68CDFF6E" w:rsidR="00EE0895" w:rsidRDefault="00EE0895" w:rsidP="000C66B9">
      <w:pPr>
        <w:spacing w:line="240" w:lineRule="auto"/>
        <w:ind w:firstLine="0"/>
        <w:jc w:val="both"/>
        <w:rPr>
          <w:b/>
          <w:bCs/>
        </w:rPr>
      </w:pPr>
      <w:r w:rsidRPr="00EE0895">
        <w:rPr>
          <w:b/>
          <w:bCs/>
        </w:rPr>
        <w:t>Note: Per requirement 10 projects were needed, however, I repeated same topics in multiple courses and kept on improving. So</w:t>
      </w:r>
      <w:r>
        <w:rPr>
          <w:b/>
          <w:bCs/>
        </w:rPr>
        <w:t>,</w:t>
      </w:r>
      <w:r w:rsidRPr="00EE0895">
        <w:rPr>
          <w:b/>
          <w:bCs/>
        </w:rPr>
        <w:t xml:space="preserve"> I have submitted final version in the portfolio.</w:t>
      </w:r>
    </w:p>
    <w:p w14:paraId="41CD077C" w14:textId="77777777" w:rsidR="000C66B9" w:rsidRDefault="000C66B9" w:rsidP="000C66B9">
      <w:pPr>
        <w:spacing w:line="240" w:lineRule="auto"/>
        <w:ind w:firstLine="0"/>
        <w:jc w:val="both"/>
        <w:rPr>
          <w:b/>
          <w:bCs/>
        </w:rPr>
      </w:pPr>
    </w:p>
    <w:p w14:paraId="5285BC2D" w14:textId="6612FB21" w:rsidR="000C66B9" w:rsidRPr="00EE0895" w:rsidRDefault="000C66B9" w:rsidP="004A41FE">
      <w:pPr>
        <w:ind w:firstLine="0"/>
        <w:jc w:val="both"/>
        <w:rPr>
          <w:b/>
          <w:bCs/>
        </w:rPr>
      </w:pPr>
      <w:r>
        <w:rPr>
          <w:b/>
          <w:bCs/>
        </w:rPr>
        <w:t xml:space="preserve">Portfolio </w:t>
      </w:r>
      <w:proofErr w:type="spellStart"/>
      <w:r>
        <w:rPr>
          <w:b/>
          <w:bCs/>
        </w:rPr>
        <w:t>Github</w:t>
      </w:r>
      <w:proofErr w:type="spellEnd"/>
      <w:r>
        <w:rPr>
          <w:b/>
          <w:bCs/>
        </w:rPr>
        <w:t xml:space="preserve"> Location: </w:t>
      </w:r>
      <w:r w:rsidRPr="000C66B9">
        <w:t>https://github.com/anujtanwar12/Portfolio-Data-Science</w:t>
      </w:r>
    </w:p>
    <w:p w14:paraId="528E3278" w14:textId="581253B5" w:rsidR="00EE0895" w:rsidRDefault="00EE0895" w:rsidP="004A41FE">
      <w:pPr>
        <w:ind w:firstLine="0"/>
        <w:jc w:val="both"/>
      </w:pPr>
      <w:r>
        <w:t>Below are the projects:</w:t>
      </w:r>
    </w:p>
    <w:p w14:paraId="67870553" w14:textId="249E3CC8" w:rsidR="00EE0895" w:rsidRPr="001273D9" w:rsidRDefault="00EE0895" w:rsidP="004A41FE">
      <w:pPr>
        <w:pStyle w:val="ListParagraph"/>
        <w:numPr>
          <w:ilvl w:val="0"/>
          <w:numId w:val="35"/>
        </w:numPr>
        <w:ind w:left="360"/>
        <w:jc w:val="both"/>
        <w:rPr>
          <w:b/>
          <w:bCs/>
        </w:rPr>
      </w:pPr>
      <w:r w:rsidRPr="001273D9">
        <w:rPr>
          <w:b/>
          <w:bCs/>
        </w:rPr>
        <w:t>Temperature Prediction</w:t>
      </w:r>
    </w:p>
    <w:p w14:paraId="2C9F85FF" w14:textId="77777777" w:rsidR="001273D9" w:rsidRPr="001273D9" w:rsidRDefault="001273D9" w:rsidP="004A41FE">
      <w:pPr>
        <w:pStyle w:val="ListParagraph"/>
        <w:shd w:val="clear" w:color="auto" w:fill="FFFFFF"/>
        <w:spacing w:after="240" w:line="240" w:lineRule="auto"/>
        <w:ind w:left="360"/>
        <w:jc w:val="both"/>
        <w:rPr>
          <w:rFonts w:eastAsia="Times New Roman" w:cstheme="minorHAnsi"/>
          <w:color w:val="24292F"/>
          <w:kern w:val="0"/>
          <w:lang w:eastAsia="en-US" w:bidi="hi-IN"/>
        </w:rPr>
      </w:pPr>
      <w:r w:rsidRPr="001273D9">
        <w:rPr>
          <w:rFonts w:eastAsia="Times New Roman" w:cstheme="minorHAnsi"/>
          <w:color w:val="24292F"/>
          <w:kern w:val="0"/>
          <w:lang w:eastAsia="en-US" w:bidi="hi-IN"/>
        </w:rPr>
        <w:t>Weather is one that is not just close to us but is essential for our survival. Lot of businesses rely on weather, farmers rely on weather, bad weather can devastate the food on the fields. Sudden change in surface temperature can be harmful for our health as well. Research shows that abnormal weather disrupts the operating and financial performance of 70% of businesses worldwide. Every year, weather variability is estimated to cost $630 billion for the U.S. alone, or 3.5% of GDP. It becomes important to forecast weather in an accurate and timely fashion so that we can take the necessary precautions to minimize weather-associated risks. In the project I am predicting surface temperature using Long-Short Term Network (LSTM)-based model on more than 100 years of surface temperature recorded data from Kaggle.</w:t>
      </w:r>
    </w:p>
    <w:p w14:paraId="5AF28758" w14:textId="77777777" w:rsidR="001273D9" w:rsidRPr="001273D9" w:rsidRDefault="001273D9" w:rsidP="004A41FE">
      <w:pPr>
        <w:pStyle w:val="ListParagraph"/>
        <w:shd w:val="clear" w:color="auto" w:fill="FFFFFF"/>
        <w:spacing w:after="240" w:line="240" w:lineRule="auto"/>
        <w:ind w:left="360"/>
        <w:jc w:val="both"/>
        <w:rPr>
          <w:rFonts w:eastAsia="Times New Roman" w:cstheme="minorHAnsi"/>
          <w:color w:val="24292F"/>
          <w:kern w:val="0"/>
          <w:lang w:eastAsia="en-US" w:bidi="hi-IN"/>
        </w:rPr>
      </w:pPr>
    </w:p>
    <w:p w14:paraId="7EE447D9" w14:textId="1CFAC209" w:rsidR="001273D9" w:rsidRPr="001273D9" w:rsidRDefault="001273D9" w:rsidP="004A41FE">
      <w:pPr>
        <w:pStyle w:val="ListParagraph"/>
        <w:shd w:val="clear" w:color="auto" w:fill="FFFFFF"/>
        <w:spacing w:after="240" w:line="240" w:lineRule="auto"/>
        <w:ind w:left="360"/>
        <w:jc w:val="both"/>
        <w:rPr>
          <w:rFonts w:eastAsia="Times New Roman" w:cstheme="minorHAnsi"/>
          <w:color w:val="24292F"/>
          <w:kern w:val="0"/>
          <w:lang w:eastAsia="en-US" w:bidi="hi-IN"/>
        </w:rPr>
      </w:pPr>
      <w:r w:rsidRPr="001273D9">
        <w:rPr>
          <w:rFonts w:eastAsia="Times New Roman" w:cstheme="minorHAnsi"/>
          <w:color w:val="24292F"/>
          <w:kern w:val="0"/>
          <w:lang w:eastAsia="en-US" w:bidi="hi-IN"/>
        </w:rPr>
        <w:t>Model prompts user to enter the city and search historical data of the city for current date of the month of each historical year. Then, it will clean the dataset and plot various graphs to understand the dataset. I will calculate mean, median, mode, Standard Deviation and Population Variance. I will use linear regression to predict future temperature.</w:t>
      </w:r>
    </w:p>
    <w:p w14:paraId="34470BD8" w14:textId="253F1E07" w:rsidR="001273D9" w:rsidRDefault="001273D9" w:rsidP="004A41FE">
      <w:pPr>
        <w:pStyle w:val="ListParagraph"/>
        <w:ind w:left="360"/>
        <w:jc w:val="both"/>
      </w:pPr>
    </w:p>
    <w:p w14:paraId="511C5F14" w14:textId="77777777" w:rsidR="001273D9" w:rsidRPr="001273D9" w:rsidRDefault="001273D9" w:rsidP="004A41FE">
      <w:pPr>
        <w:pStyle w:val="ListParagraph"/>
        <w:ind w:left="360"/>
        <w:jc w:val="both"/>
        <w:rPr>
          <w:b/>
          <w:bCs/>
        </w:rPr>
      </w:pPr>
      <w:r w:rsidRPr="001273D9">
        <w:rPr>
          <w:b/>
          <w:bCs/>
        </w:rPr>
        <w:t>Building and Evaluating Model</w:t>
      </w:r>
    </w:p>
    <w:p w14:paraId="4878531E" w14:textId="77777777" w:rsidR="001273D9" w:rsidRDefault="001273D9" w:rsidP="004A41FE">
      <w:pPr>
        <w:pStyle w:val="ListParagraph"/>
        <w:spacing w:line="240" w:lineRule="auto"/>
        <w:ind w:left="360"/>
        <w:jc w:val="both"/>
      </w:pPr>
      <w:r>
        <w:t>• Before building the predictive model, I prepped train and test datasets by using min max scaler that shrinks the data within the given range, usually of 0 to 1 and reshaping the datasets.</w:t>
      </w:r>
    </w:p>
    <w:p w14:paraId="4B197001" w14:textId="77777777" w:rsidR="001273D9" w:rsidRDefault="001273D9" w:rsidP="004A41FE">
      <w:pPr>
        <w:pStyle w:val="ListParagraph"/>
        <w:spacing w:line="240" w:lineRule="auto"/>
        <w:ind w:left="360"/>
        <w:jc w:val="both"/>
      </w:pPr>
    </w:p>
    <w:p w14:paraId="29EAA27E" w14:textId="77777777" w:rsidR="001273D9" w:rsidRDefault="001273D9" w:rsidP="004A41FE">
      <w:pPr>
        <w:pStyle w:val="ListParagraph"/>
        <w:spacing w:line="240" w:lineRule="auto"/>
        <w:ind w:left="360"/>
        <w:jc w:val="both"/>
      </w:pPr>
      <w:r>
        <w:t xml:space="preserve">• Then I build a LSTM sequential predictive model with 4 neurons and 100 epochs. The mean squared error is being used as the loss function. Additionally, the </w:t>
      </w:r>
      <w:proofErr w:type="spellStart"/>
      <w:r>
        <w:t>adam</w:t>
      </w:r>
      <w:proofErr w:type="spellEnd"/>
      <w:r>
        <w:t xml:space="preserve"> optimizer is used, with training done over 100 epochs.</w:t>
      </w:r>
    </w:p>
    <w:p w14:paraId="2968843B" w14:textId="77777777" w:rsidR="001273D9" w:rsidRDefault="001273D9" w:rsidP="004A41FE">
      <w:pPr>
        <w:pStyle w:val="ListParagraph"/>
        <w:spacing w:line="240" w:lineRule="auto"/>
        <w:ind w:left="360"/>
        <w:jc w:val="both"/>
      </w:pPr>
    </w:p>
    <w:p w14:paraId="016FAAF8" w14:textId="0775D4E4" w:rsidR="001273D9" w:rsidRDefault="001273D9" w:rsidP="004A41FE">
      <w:pPr>
        <w:pStyle w:val="ListParagraph"/>
        <w:spacing w:line="240" w:lineRule="auto"/>
        <w:ind w:left="360"/>
        <w:jc w:val="both"/>
      </w:pPr>
      <w:r>
        <w:t>• Predictions were made on test data using model. Predict function to check the accuracy of the data.</w:t>
      </w:r>
    </w:p>
    <w:p w14:paraId="4E74E2AE" w14:textId="3060F0D4" w:rsidR="001273D9" w:rsidRDefault="001273D9" w:rsidP="004A41FE">
      <w:pPr>
        <w:pStyle w:val="ListParagraph"/>
        <w:spacing w:line="240" w:lineRule="auto"/>
        <w:ind w:left="360"/>
        <w:jc w:val="both"/>
      </w:pPr>
    </w:p>
    <w:p w14:paraId="1203BE39" w14:textId="19256454" w:rsidR="001273D9" w:rsidRDefault="001273D9" w:rsidP="004A41FE">
      <w:pPr>
        <w:pStyle w:val="ListParagraph"/>
        <w:spacing w:line="240" w:lineRule="auto"/>
        <w:ind w:left="360"/>
        <w:jc w:val="both"/>
      </w:pPr>
      <w:r>
        <w:t xml:space="preserve">GitHub Link: </w:t>
      </w:r>
      <w:hyperlink r:id="rId9" w:history="1">
        <w:r>
          <w:rPr>
            <w:rStyle w:val="Hyperlink"/>
            <w:rFonts w:ascii="Segoe UI" w:hAnsi="Segoe UI" w:cs="Segoe UI"/>
            <w:shd w:val="clear" w:color="auto" w:fill="FFFFFF"/>
          </w:rPr>
          <w:t>Temperature Prediction</w:t>
        </w:r>
      </w:hyperlink>
    </w:p>
    <w:p w14:paraId="15D804DF" w14:textId="77777777" w:rsidR="001273D9" w:rsidRDefault="001273D9" w:rsidP="001273D9">
      <w:pPr>
        <w:pStyle w:val="ListParagraph"/>
        <w:spacing w:line="240" w:lineRule="auto"/>
        <w:ind w:left="1080"/>
        <w:jc w:val="both"/>
      </w:pPr>
    </w:p>
    <w:p w14:paraId="41E43165" w14:textId="7F22CFA7" w:rsidR="00EE0895" w:rsidRPr="001273D9" w:rsidRDefault="00EE0895" w:rsidP="004A41FE">
      <w:pPr>
        <w:pStyle w:val="ListParagraph"/>
        <w:numPr>
          <w:ilvl w:val="0"/>
          <w:numId w:val="35"/>
        </w:numPr>
        <w:ind w:left="360"/>
        <w:jc w:val="both"/>
        <w:rPr>
          <w:b/>
          <w:bCs/>
        </w:rPr>
      </w:pPr>
      <w:r w:rsidRPr="001273D9">
        <w:rPr>
          <w:b/>
          <w:bCs/>
        </w:rPr>
        <w:t>Covid 19 Predictions</w:t>
      </w:r>
    </w:p>
    <w:p w14:paraId="5D8C3BC3" w14:textId="77777777" w:rsidR="001273D9" w:rsidRDefault="001273D9" w:rsidP="004A41FE">
      <w:pPr>
        <w:pStyle w:val="ListParagraph"/>
        <w:spacing w:line="240" w:lineRule="auto"/>
        <w:ind w:left="360"/>
        <w:jc w:val="both"/>
      </w:pPr>
      <w:r>
        <w:lastRenderedPageBreak/>
        <w:t>India has seen an increase in COVID-19 case again during the start of year 2022. A simple google search can tell us that on April 4th, there were only 795 new cases, on Apr 14th there were 949 and in last week count of new cases have been on constant rise and going above 2000 per day now. This trend shows the cases have been rising. As per Ministry of Health and Family Welfare Government of India (https://www.mohfw.gov.in/) there had already been more than half a million documented deaths due to COVID and active cases are on rise. Government of India has also issued new guidelines and restrictions. Referring to the below google graph, we can see that COVID spread had increased in India during the summer months in last 2 years. 2022 summer season has already started in India, so the concerning questions that we have are:</w:t>
      </w:r>
    </w:p>
    <w:p w14:paraId="67DD9BD4" w14:textId="77777777" w:rsidR="001273D9" w:rsidRDefault="001273D9" w:rsidP="004A41FE">
      <w:pPr>
        <w:pStyle w:val="ListParagraph"/>
        <w:spacing w:line="240" w:lineRule="auto"/>
        <w:ind w:left="360"/>
        <w:jc w:val="both"/>
      </w:pPr>
    </w:p>
    <w:p w14:paraId="3BAFF4C0" w14:textId="77777777" w:rsidR="001273D9" w:rsidRDefault="001273D9" w:rsidP="004A41FE">
      <w:pPr>
        <w:pStyle w:val="ListParagraph"/>
        <w:numPr>
          <w:ilvl w:val="0"/>
          <w:numId w:val="36"/>
        </w:numPr>
        <w:spacing w:line="240" w:lineRule="auto"/>
        <w:ind w:left="360"/>
        <w:jc w:val="both"/>
      </w:pPr>
      <w:r>
        <w:t>Are we going to have another wave of COVID?</w:t>
      </w:r>
    </w:p>
    <w:p w14:paraId="684D3055" w14:textId="77777777" w:rsidR="001273D9" w:rsidRDefault="001273D9" w:rsidP="004A41FE">
      <w:pPr>
        <w:pStyle w:val="ListParagraph"/>
        <w:numPr>
          <w:ilvl w:val="0"/>
          <w:numId w:val="36"/>
        </w:numPr>
        <w:spacing w:line="240" w:lineRule="auto"/>
        <w:ind w:left="360"/>
        <w:jc w:val="both"/>
      </w:pPr>
      <w:r>
        <w:t>If so, then how severe it can be?</w:t>
      </w:r>
    </w:p>
    <w:p w14:paraId="74440AC3" w14:textId="77777777" w:rsidR="001273D9" w:rsidRDefault="001273D9" w:rsidP="004A41FE">
      <w:pPr>
        <w:pStyle w:val="ListParagraph"/>
        <w:numPr>
          <w:ilvl w:val="0"/>
          <w:numId w:val="36"/>
        </w:numPr>
        <w:spacing w:line="240" w:lineRule="auto"/>
        <w:ind w:left="360"/>
        <w:jc w:val="both"/>
      </w:pPr>
      <w:r>
        <w:t>When will we see the peak?</w:t>
      </w:r>
    </w:p>
    <w:p w14:paraId="715DCB88" w14:textId="77777777" w:rsidR="001273D9" w:rsidRDefault="001273D9" w:rsidP="004A41FE">
      <w:pPr>
        <w:pStyle w:val="ListParagraph"/>
        <w:numPr>
          <w:ilvl w:val="0"/>
          <w:numId w:val="36"/>
        </w:numPr>
        <w:spacing w:line="240" w:lineRule="auto"/>
        <w:ind w:left="360"/>
        <w:jc w:val="both"/>
      </w:pPr>
      <w:r>
        <w:t>How long did the previous waves last?</w:t>
      </w:r>
    </w:p>
    <w:p w14:paraId="36560170" w14:textId="77777777" w:rsidR="001273D9" w:rsidRDefault="001273D9" w:rsidP="004A41FE">
      <w:pPr>
        <w:pStyle w:val="ListParagraph"/>
        <w:numPr>
          <w:ilvl w:val="0"/>
          <w:numId w:val="36"/>
        </w:numPr>
        <w:spacing w:line="240" w:lineRule="auto"/>
        <w:ind w:left="360"/>
        <w:jc w:val="both"/>
      </w:pPr>
      <w:r>
        <w:t>What was the trend in death toll every day?</w:t>
      </w:r>
    </w:p>
    <w:p w14:paraId="78AC2560" w14:textId="03D968B2" w:rsidR="001273D9" w:rsidRDefault="001273D9" w:rsidP="004A41FE">
      <w:pPr>
        <w:pStyle w:val="ListParagraph"/>
        <w:numPr>
          <w:ilvl w:val="0"/>
          <w:numId w:val="36"/>
        </w:numPr>
        <w:spacing w:line="240" w:lineRule="auto"/>
        <w:ind w:left="360"/>
        <w:jc w:val="both"/>
      </w:pPr>
      <w:r>
        <w:t>What was the cured trend?</w:t>
      </w:r>
    </w:p>
    <w:p w14:paraId="4692140F" w14:textId="04FD5A93" w:rsidR="001273D9" w:rsidRDefault="001273D9" w:rsidP="004A41FE">
      <w:pPr>
        <w:spacing w:line="240" w:lineRule="auto"/>
        <w:ind w:left="360"/>
        <w:jc w:val="both"/>
      </w:pPr>
    </w:p>
    <w:p w14:paraId="17CD27C6" w14:textId="120D9CD7" w:rsidR="001273D9" w:rsidRDefault="001273D9" w:rsidP="004A41FE">
      <w:pPr>
        <w:spacing w:line="240" w:lineRule="auto"/>
        <w:ind w:firstLine="0"/>
        <w:jc w:val="both"/>
        <w:rPr>
          <w:b/>
          <w:bCs/>
        </w:rPr>
      </w:pPr>
      <w:r w:rsidRPr="001273D9">
        <w:rPr>
          <w:b/>
          <w:bCs/>
        </w:rPr>
        <w:t>Model building and evaluation</w:t>
      </w:r>
    </w:p>
    <w:p w14:paraId="2F46999B" w14:textId="77777777" w:rsidR="001273D9" w:rsidRPr="001273D9" w:rsidRDefault="001273D9" w:rsidP="004A41FE">
      <w:pPr>
        <w:spacing w:line="240" w:lineRule="auto"/>
        <w:ind w:left="360"/>
        <w:jc w:val="both"/>
        <w:rPr>
          <w:b/>
          <w:bCs/>
        </w:rPr>
      </w:pPr>
    </w:p>
    <w:p w14:paraId="02EC8449" w14:textId="12413995" w:rsidR="001273D9" w:rsidRDefault="001273D9" w:rsidP="004A41FE">
      <w:pPr>
        <w:pStyle w:val="ListParagraph"/>
        <w:numPr>
          <w:ilvl w:val="0"/>
          <w:numId w:val="37"/>
        </w:numPr>
        <w:spacing w:line="240" w:lineRule="auto"/>
        <w:ind w:left="360"/>
        <w:jc w:val="both"/>
      </w:pPr>
      <w:r>
        <w:t>Model Used: Long short-term memory (LSTM). It is an artificial neural network used in the fields of artificial intelligence and deep learning.</w:t>
      </w:r>
    </w:p>
    <w:p w14:paraId="273814DC" w14:textId="77777777" w:rsidR="001273D9" w:rsidRDefault="001273D9" w:rsidP="004A41FE">
      <w:pPr>
        <w:pStyle w:val="ListParagraph"/>
        <w:numPr>
          <w:ilvl w:val="0"/>
          <w:numId w:val="37"/>
        </w:numPr>
        <w:spacing w:line="240" w:lineRule="auto"/>
        <w:ind w:left="360"/>
        <w:jc w:val="both"/>
      </w:pPr>
      <w:r>
        <w:t xml:space="preserve">I have used sequential model from </w:t>
      </w:r>
      <w:proofErr w:type="spellStart"/>
      <w:proofErr w:type="gramStart"/>
      <w:r>
        <w:t>tensorflow.keras</w:t>
      </w:r>
      <w:proofErr w:type="spellEnd"/>
      <w:proofErr w:type="gramEnd"/>
      <w:r>
        <w:t xml:space="preserve"> package.</w:t>
      </w:r>
    </w:p>
    <w:p w14:paraId="3CC7080B" w14:textId="77777777" w:rsidR="001273D9" w:rsidRDefault="001273D9" w:rsidP="004A41FE">
      <w:pPr>
        <w:pStyle w:val="ListParagraph"/>
        <w:numPr>
          <w:ilvl w:val="0"/>
          <w:numId w:val="37"/>
        </w:numPr>
        <w:spacing w:line="240" w:lineRule="auto"/>
        <w:ind w:left="360"/>
        <w:jc w:val="both"/>
      </w:pPr>
      <w:r>
        <w:t>Added a long short-term memory layer with 100 memory units</w:t>
      </w:r>
    </w:p>
    <w:p w14:paraId="5DFE9BBA" w14:textId="77777777" w:rsidR="001273D9" w:rsidRDefault="001273D9" w:rsidP="004A41FE">
      <w:pPr>
        <w:pStyle w:val="ListParagraph"/>
        <w:numPr>
          <w:ilvl w:val="0"/>
          <w:numId w:val="37"/>
        </w:numPr>
        <w:spacing w:line="240" w:lineRule="auto"/>
        <w:ind w:left="360"/>
        <w:jc w:val="both"/>
      </w:pPr>
      <w:r>
        <w:t>Used rectified linear activation function (RELU) which will output the input directly if it is positive, otherwise, it will output zero.</w:t>
      </w:r>
    </w:p>
    <w:p w14:paraId="24CE7E00" w14:textId="77777777" w:rsidR="001273D9" w:rsidRDefault="001273D9" w:rsidP="004A41FE">
      <w:pPr>
        <w:pStyle w:val="ListParagraph"/>
        <w:numPr>
          <w:ilvl w:val="0"/>
          <w:numId w:val="37"/>
        </w:numPr>
        <w:spacing w:line="240" w:lineRule="auto"/>
        <w:ind w:left="360"/>
        <w:jc w:val="both"/>
      </w:pPr>
      <w:r>
        <w:t>Used 20% dropout.</w:t>
      </w:r>
    </w:p>
    <w:p w14:paraId="06886457" w14:textId="0D342725" w:rsidR="001273D9" w:rsidRDefault="001273D9" w:rsidP="004A41FE">
      <w:pPr>
        <w:pStyle w:val="ListParagraph"/>
        <w:numPr>
          <w:ilvl w:val="0"/>
          <w:numId w:val="37"/>
        </w:numPr>
        <w:spacing w:line="240" w:lineRule="auto"/>
        <w:ind w:left="360"/>
        <w:jc w:val="both"/>
      </w:pPr>
      <w:r>
        <w:t xml:space="preserve">Compiled the model with </w:t>
      </w:r>
      <w:proofErr w:type="spellStart"/>
      <w:r>
        <w:t>adam</w:t>
      </w:r>
      <w:proofErr w:type="spellEnd"/>
      <w:r>
        <w:t xml:space="preserve"> optimizer</w:t>
      </w:r>
    </w:p>
    <w:p w14:paraId="4AD51440" w14:textId="77777777" w:rsidR="001273D9" w:rsidRDefault="001273D9" w:rsidP="004A41FE">
      <w:pPr>
        <w:ind w:left="360"/>
        <w:jc w:val="both"/>
      </w:pPr>
    </w:p>
    <w:p w14:paraId="4F43B0B3" w14:textId="372C0FA5" w:rsidR="001273D9" w:rsidRPr="001273D9" w:rsidRDefault="001273D9" w:rsidP="004A41FE">
      <w:pPr>
        <w:ind w:firstLine="0"/>
        <w:jc w:val="both"/>
      </w:pPr>
      <w:proofErr w:type="spellStart"/>
      <w:r w:rsidRPr="001273D9">
        <w:rPr>
          <w:b/>
          <w:bCs/>
        </w:rPr>
        <w:t>Github</w:t>
      </w:r>
      <w:proofErr w:type="spellEnd"/>
      <w:r w:rsidRPr="001273D9">
        <w:rPr>
          <w:b/>
          <w:bCs/>
        </w:rPr>
        <w:t xml:space="preserve"> Link: </w:t>
      </w:r>
      <w:hyperlink r:id="rId10" w:history="1">
        <w:r>
          <w:rPr>
            <w:rStyle w:val="Hyperlink"/>
            <w:rFonts w:ascii="Calibri" w:hAnsi="Calibri" w:cs="Calibri"/>
            <w:shd w:val="clear" w:color="auto" w:fill="FFFFFF"/>
          </w:rPr>
          <w:t>Covid-19 Pred</w:t>
        </w:r>
        <w:r>
          <w:rPr>
            <w:rStyle w:val="Hyperlink"/>
            <w:rFonts w:ascii="Calibri" w:hAnsi="Calibri" w:cs="Calibri"/>
            <w:shd w:val="clear" w:color="auto" w:fill="FFFFFF"/>
          </w:rPr>
          <w:t>i</w:t>
        </w:r>
        <w:r>
          <w:rPr>
            <w:rStyle w:val="Hyperlink"/>
            <w:rFonts w:ascii="Calibri" w:hAnsi="Calibri" w:cs="Calibri"/>
            <w:shd w:val="clear" w:color="auto" w:fill="FFFFFF"/>
          </w:rPr>
          <w:t>ctions</w:t>
        </w:r>
      </w:hyperlink>
    </w:p>
    <w:p w14:paraId="6A47CD46" w14:textId="789D4A4B" w:rsidR="00EE0895" w:rsidRPr="004A41FE" w:rsidRDefault="00EE0895" w:rsidP="004A41FE">
      <w:pPr>
        <w:pStyle w:val="ListParagraph"/>
        <w:numPr>
          <w:ilvl w:val="0"/>
          <w:numId w:val="35"/>
        </w:numPr>
        <w:ind w:left="360"/>
        <w:jc w:val="both"/>
        <w:rPr>
          <w:b/>
          <w:bCs/>
        </w:rPr>
      </w:pPr>
      <w:r w:rsidRPr="004A41FE">
        <w:rPr>
          <w:b/>
          <w:bCs/>
        </w:rPr>
        <w:t>Movie Recommendation System</w:t>
      </w:r>
    </w:p>
    <w:p w14:paraId="2C2DEB01" w14:textId="374D7E64" w:rsidR="001273D9" w:rsidRDefault="001273D9" w:rsidP="004A41FE">
      <w:pPr>
        <w:pStyle w:val="ListParagraph"/>
        <w:spacing w:line="240" w:lineRule="auto"/>
        <w:ind w:left="360"/>
        <w:contextualSpacing w:val="0"/>
        <w:jc w:val="both"/>
      </w:pPr>
      <w:r w:rsidRPr="001273D9">
        <w:t>Recommendation Systems play a crucial and important role in this “era of abundance”. For any product, there are thousands of options.</w:t>
      </w:r>
      <w:r>
        <w:t xml:space="preserve"> </w:t>
      </w:r>
      <w:r w:rsidRPr="001273D9">
        <w:t xml:space="preserve">Recommendation systems help to personalize a platform and help the user find something they might like. Online streaming services such as Netflix, Disney, YouTube, Amazon, </w:t>
      </w:r>
      <w:proofErr w:type="spellStart"/>
      <w:r w:rsidRPr="001273D9">
        <w:t>etc</w:t>
      </w:r>
      <w:proofErr w:type="spellEnd"/>
      <w:r w:rsidRPr="001273D9">
        <w:t xml:space="preserve"> use these recommendation systems to make the right recommendations about the movies and shows can have drastic impact on the customer base and the overall business. If customers are satisfied with the recommendations, they will spend more time using the service and would not look for other streaming services options which leads to customer retention and growth in sales and profit. Various sources say that as much as 35–40% of tech giants’ revenue comes from recommendations alone. The Netflix offered a Prize of 1 million dollar and hosted an open competition for the best recommendation algorithm to predict user ratings for films, based on previous ratings without any other information about the users or films, </w:t>
      </w:r>
      <w:proofErr w:type="gramStart"/>
      <w:r w:rsidRPr="001273D9">
        <w:t>i.e.</w:t>
      </w:r>
      <w:proofErr w:type="gramEnd"/>
      <w:r w:rsidRPr="001273D9">
        <w:t xml:space="preserve"> without the users or the films being identified except by numbers assigned for the contest.</w:t>
      </w:r>
    </w:p>
    <w:p w14:paraId="32F685E1" w14:textId="367AC5BB" w:rsidR="001273D9" w:rsidRDefault="001273D9" w:rsidP="004A41FE">
      <w:pPr>
        <w:pStyle w:val="ListParagraph"/>
        <w:spacing w:line="240" w:lineRule="auto"/>
        <w:ind w:left="360"/>
        <w:contextualSpacing w:val="0"/>
        <w:jc w:val="both"/>
      </w:pPr>
    </w:p>
    <w:p w14:paraId="1EC5C324" w14:textId="68D33900" w:rsidR="001273D9" w:rsidRDefault="001273D9" w:rsidP="004A41FE">
      <w:pPr>
        <w:pStyle w:val="ListParagraph"/>
        <w:spacing w:line="240" w:lineRule="auto"/>
        <w:ind w:left="360"/>
        <w:jc w:val="both"/>
        <w:rPr>
          <w:b/>
          <w:bCs/>
        </w:rPr>
      </w:pPr>
      <w:r w:rsidRPr="001273D9">
        <w:rPr>
          <w:b/>
          <w:bCs/>
        </w:rPr>
        <w:t>Modeling and Analysis</w:t>
      </w:r>
    </w:p>
    <w:p w14:paraId="0A3E9BF5" w14:textId="77777777" w:rsidR="001273D9" w:rsidRPr="001273D9" w:rsidRDefault="001273D9" w:rsidP="004A41FE">
      <w:pPr>
        <w:pStyle w:val="ListParagraph"/>
        <w:spacing w:line="240" w:lineRule="auto"/>
        <w:ind w:left="360"/>
        <w:jc w:val="both"/>
        <w:rPr>
          <w:b/>
          <w:bCs/>
        </w:rPr>
      </w:pPr>
    </w:p>
    <w:p w14:paraId="23DC0450" w14:textId="77777777" w:rsidR="001273D9" w:rsidRDefault="001273D9" w:rsidP="004A41FE">
      <w:pPr>
        <w:pStyle w:val="ListParagraph"/>
        <w:spacing w:line="240" w:lineRule="auto"/>
        <w:ind w:left="360"/>
        <w:jc w:val="both"/>
      </w:pPr>
      <w:r>
        <w:t xml:space="preserve">I am using </w:t>
      </w:r>
      <w:proofErr w:type="spellStart"/>
      <w:r>
        <w:t>Netfilx</w:t>
      </w:r>
      <w:proofErr w:type="spellEnd"/>
      <w:r>
        <w:t xml:space="preserve"> data and </w:t>
      </w:r>
      <w:proofErr w:type="spellStart"/>
      <w:r>
        <w:t>MovieLense</w:t>
      </w:r>
      <w:proofErr w:type="spellEnd"/>
      <w:r>
        <w:t xml:space="preserve"> data to demonstrate my approach to address the problem. Below are the steps involved with Netflix data:</w:t>
      </w:r>
    </w:p>
    <w:p w14:paraId="4A9E286F" w14:textId="77777777" w:rsidR="001273D9" w:rsidRDefault="001273D9" w:rsidP="004A41FE">
      <w:pPr>
        <w:pStyle w:val="ListParagraph"/>
        <w:spacing w:line="240" w:lineRule="auto"/>
        <w:ind w:left="360"/>
        <w:jc w:val="both"/>
      </w:pPr>
    </w:p>
    <w:p w14:paraId="30820D15" w14:textId="77777777" w:rsidR="001273D9" w:rsidRDefault="001273D9" w:rsidP="004A41FE">
      <w:pPr>
        <w:pStyle w:val="ListParagraph"/>
        <w:numPr>
          <w:ilvl w:val="0"/>
          <w:numId w:val="38"/>
        </w:numPr>
        <w:spacing w:line="240" w:lineRule="auto"/>
        <w:ind w:left="720"/>
        <w:jc w:val="both"/>
      </w:pPr>
      <w:r>
        <w:t>Download the datasets</w:t>
      </w:r>
    </w:p>
    <w:p w14:paraId="083CA18B" w14:textId="77777777" w:rsidR="001273D9" w:rsidRDefault="001273D9" w:rsidP="004A41FE">
      <w:pPr>
        <w:pStyle w:val="ListParagraph"/>
        <w:numPr>
          <w:ilvl w:val="0"/>
          <w:numId w:val="38"/>
        </w:numPr>
        <w:spacing w:line="240" w:lineRule="auto"/>
        <w:ind w:left="720"/>
        <w:jc w:val="both"/>
      </w:pPr>
      <w:r>
        <w:t xml:space="preserve">Read the dataset files in different </w:t>
      </w:r>
      <w:proofErr w:type="spellStart"/>
      <w:r>
        <w:t>dataframes</w:t>
      </w:r>
      <w:proofErr w:type="spellEnd"/>
    </w:p>
    <w:p w14:paraId="190E0CD8" w14:textId="77777777" w:rsidR="001273D9" w:rsidRDefault="001273D9" w:rsidP="004A41FE">
      <w:pPr>
        <w:pStyle w:val="ListParagraph"/>
        <w:numPr>
          <w:ilvl w:val="0"/>
          <w:numId w:val="38"/>
        </w:numPr>
        <w:spacing w:line="240" w:lineRule="auto"/>
        <w:ind w:left="720"/>
        <w:jc w:val="both"/>
      </w:pPr>
      <w:r>
        <w:t>Clean the data</w:t>
      </w:r>
    </w:p>
    <w:p w14:paraId="4B0F688D" w14:textId="77777777" w:rsidR="001273D9" w:rsidRDefault="001273D9" w:rsidP="004A41FE">
      <w:pPr>
        <w:pStyle w:val="ListParagraph"/>
        <w:numPr>
          <w:ilvl w:val="0"/>
          <w:numId w:val="38"/>
        </w:numPr>
        <w:spacing w:line="240" w:lineRule="auto"/>
        <w:ind w:left="720"/>
        <w:jc w:val="both"/>
      </w:pPr>
      <w:r>
        <w:t>Transform the data to have customer and movies related data along with Ratings given to the movies.</w:t>
      </w:r>
    </w:p>
    <w:p w14:paraId="292AB7E6" w14:textId="77777777" w:rsidR="001273D9" w:rsidRDefault="001273D9" w:rsidP="004A41FE">
      <w:pPr>
        <w:pStyle w:val="ListParagraph"/>
        <w:numPr>
          <w:ilvl w:val="0"/>
          <w:numId w:val="38"/>
        </w:numPr>
        <w:spacing w:line="240" w:lineRule="auto"/>
        <w:ind w:left="720"/>
        <w:jc w:val="both"/>
      </w:pPr>
      <w:r>
        <w:t xml:space="preserve">Now we can use this </w:t>
      </w:r>
      <w:proofErr w:type="spellStart"/>
      <w:r>
        <w:t>dataframe</w:t>
      </w:r>
      <w:proofErr w:type="spellEnd"/>
      <w:r>
        <w:t xml:space="preserve"> to do the regression and predictions</w:t>
      </w:r>
    </w:p>
    <w:p w14:paraId="2EC0A0C8" w14:textId="77777777" w:rsidR="001273D9" w:rsidRDefault="001273D9" w:rsidP="004A41FE">
      <w:pPr>
        <w:pStyle w:val="ListParagraph"/>
        <w:spacing w:line="240" w:lineRule="auto"/>
        <w:ind w:left="360"/>
        <w:jc w:val="both"/>
      </w:pPr>
    </w:p>
    <w:p w14:paraId="66DDC1C0" w14:textId="1F8FC05B" w:rsidR="001273D9" w:rsidRPr="001273D9" w:rsidRDefault="001273D9" w:rsidP="004A41FE">
      <w:pPr>
        <w:pStyle w:val="ListParagraph"/>
        <w:spacing w:line="240" w:lineRule="auto"/>
        <w:ind w:left="360"/>
        <w:jc w:val="both"/>
        <w:rPr>
          <w:b/>
          <w:bCs/>
        </w:rPr>
      </w:pPr>
      <w:proofErr w:type="spellStart"/>
      <w:r w:rsidRPr="001273D9">
        <w:rPr>
          <w:b/>
          <w:bCs/>
        </w:rPr>
        <w:t>Github</w:t>
      </w:r>
      <w:proofErr w:type="spellEnd"/>
      <w:r w:rsidRPr="001273D9">
        <w:rPr>
          <w:b/>
          <w:bCs/>
        </w:rPr>
        <w:t xml:space="preserve"> Link</w:t>
      </w:r>
      <w:r w:rsidRPr="001273D9">
        <w:rPr>
          <w:b/>
          <w:bCs/>
        </w:rPr>
        <w:t xml:space="preserve">: </w:t>
      </w:r>
      <w:hyperlink r:id="rId11" w:history="1">
        <w:r>
          <w:rPr>
            <w:rStyle w:val="Hyperlink"/>
            <w:rFonts w:ascii="Segoe UI" w:hAnsi="Segoe UI" w:cs="Segoe UI"/>
            <w:shd w:val="clear" w:color="auto" w:fill="FFFFFF"/>
          </w:rPr>
          <w:t>Movie Recommendation System</w:t>
        </w:r>
      </w:hyperlink>
    </w:p>
    <w:p w14:paraId="4611561C" w14:textId="77777777" w:rsidR="001273D9" w:rsidRDefault="001273D9" w:rsidP="00EE0895">
      <w:pPr>
        <w:jc w:val="both"/>
      </w:pPr>
    </w:p>
    <w:p w14:paraId="5F9AF19C" w14:textId="795DD148" w:rsidR="00EE0895" w:rsidRPr="004A41FE" w:rsidRDefault="00EE0895" w:rsidP="004A41FE">
      <w:pPr>
        <w:pStyle w:val="ListParagraph"/>
        <w:numPr>
          <w:ilvl w:val="0"/>
          <w:numId w:val="35"/>
        </w:numPr>
        <w:ind w:left="360"/>
        <w:jc w:val="both"/>
        <w:rPr>
          <w:b/>
          <w:bCs/>
        </w:rPr>
      </w:pPr>
      <w:r w:rsidRPr="004A41FE">
        <w:rPr>
          <w:b/>
          <w:bCs/>
        </w:rPr>
        <w:t>Changing Fashion Trends with Time</w:t>
      </w:r>
    </w:p>
    <w:p w14:paraId="462FE8F1" w14:textId="77777777" w:rsidR="001273D9" w:rsidRDefault="001273D9" w:rsidP="004A41FE">
      <w:pPr>
        <w:pStyle w:val="ListParagraph"/>
        <w:spacing w:line="240" w:lineRule="auto"/>
        <w:ind w:left="360"/>
        <w:jc w:val="both"/>
      </w:pPr>
      <w:r>
        <w:t>Fashion has always been a changing and evolving field. Fashion industry is going through huge innovations with changing Technology. Fashion is observed in anything a person has or does. Ranging from clothes, shoes, watches, TVs to cars, food and houses.</w:t>
      </w:r>
    </w:p>
    <w:p w14:paraId="37083A25" w14:textId="77777777" w:rsidR="001273D9" w:rsidRDefault="001273D9" w:rsidP="004A41FE">
      <w:pPr>
        <w:pStyle w:val="ListParagraph"/>
        <w:spacing w:line="240" w:lineRule="auto"/>
        <w:ind w:left="360"/>
        <w:jc w:val="both"/>
      </w:pPr>
    </w:p>
    <w:p w14:paraId="37F2D18D" w14:textId="5605D852" w:rsidR="001273D9" w:rsidRDefault="001273D9" w:rsidP="004A41FE">
      <w:pPr>
        <w:pStyle w:val="ListParagraph"/>
        <w:spacing w:line="240" w:lineRule="auto"/>
        <w:ind w:left="360"/>
        <w:jc w:val="both"/>
      </w:pPr>
      <w:r>
        <w:t>Project involve researching online on how fashion trends are changing and factors influencing it.</w:t>
      </w:r>
    </w:p>
    <w:p w14:paraId="3948976F" w14:textId="30E64867" w:rsidR="001273D9" w:rsidRDefault="001273D9" w:rsidP="004A41FE">
      <w:pPr>
        <w:pStyle w:val="ListParagraph"/>
        <w:spacing w:line="240" w:lineRule="auto"/>
        <w:ind w:left="360"/>
        <w:jc w:val="both"/>
      </w:pPr>
    </w:p>
    <w:p w14:paraId="0D747169" w14:textId="6CBD6A8D" w:rsidR="001273D9" w:rsidRDefault="004A41FE" w:rsidP="004A41FE">
      <w:pPr>
        <w:pStyle w:val="ListParagraph"/>
        <w:spacing w:line="240" w:lineRule="auto"/>
        <w:ind w:left="360"/>
        <w:jc w:val="both"/>
      </w:pPr>
      <w:proofErr w:type="spellStart"/>
      <w:r w:rsidRPr="004A41FE">
        <w:rPr>
          <w:b/>
          <w:bCs/>
        </w:rPr>
        <w:t>Github</w:t>
      </w:r>
      <w:proofErr w:type="spellEnd"/>
      <w:r w:rsidRPr="004A41FE">
        <w:rPr>
          <w:b/>
          <w:bCs/>
        </w:rPr>
        <w:t xml:space="preserve"> Link:</w:t>
      </w:r>
      <w:r>
        <w:t xml:space="preserve"> </w:t>
      </w:r>
      <w:hyperlink r:id="rId12" w:history="1">
        <w:r>
          <w:rPr>
            <w:rStyle w:val="Hyperlink"/>
            <w:rFonts w:ascii="Segoe UI" w:hAnsi="Segoe UI" w:cs="Segoe UI"/>
            <w:shd w:val="clear" w:color="auto" w:fill="FFFFFF"/>
          </w:rPr>
          <w:t>Changing Fashion Trends</w:t>
        </w:r>
      </w:hyperlink>
    </w:p>
    <w:p w14:paraId="39AD8B73" w14:textId="77777777" w:rsidR="004A41FE" w:rsidRDefault="004A41FE" w:rsidP="001273D9">
      <w:pPr>
        <w:pStyle w:val="ListParagraph"/>
        <w:spacing w:line="240" w:lineRule="auto"/>
        <w:ind w:left="1080"/>
        <w:jc w:val="both"/>
      </w:pPr>
    </w:p>
    <w:p w14:paraId="5633DF30" w14:textId="3BF7BDBC" w:rsidR="00EE0895" w:rsidRPr="004A41FE" w:rsidRDefault="00EE0895" w:rsidP="004A41FE">
      <w:pPr>
        <w:pStyle w:val="ListParagraph"/>
        <w:numPr>
          <w:ilvl w:val="0"/>
          <w:numId w:val="35"/>
        </w:numPr>
        <w:ind w:left="360"/>
        <w:jc w:val="both"/>
        <w:rPr>
          <w:b/>
          <w:bCs/>
        </w:rPr>
      </w:pPr>
      <w:r w:rsidRPr="004A41FE">
        <w:rPr>
          <w:b/>
          <w:bCs/>
        </w:rPr>
        <w:t>Weather Prediction</w:t>
      </w:r>
    </w:p>
    <w:p w14:paraId="0822D951" w14:textId="453FF4AE" w:rsidR="004A41FE" w:rsidRDefault="004A41FE" w:rsidP="004A41FE">
      <w:pPr>
        <w:pStyle w:val="ListParagraph"/>
        <w:spacing w:line="240" w:lineRule="auto"/>
        <w:ind w:left="360"/>
        <w:jc w:val="both"/>
      </w:pPr>
      <w:r w:rsidRPr="004A41FE">
        <w:t>This is a Project for Python beginners that includes forecasting weather using Open Weather Map API.</w:t>
      </w:r>
    </w:p>
    <w:p w14:paraId="419A9E03" w14:textId="43CD6BEF" w:rsidR="004A41FE" w:rsidRDefault="004A41FE" w:rsidP="004A41FE">
      <w:pPr>
        <w:pStyle w:val="ListParagraph"/>
        <w:spacing w:line="240" w:lineRule="auto"/>
        <w:ind w:left="360"/>
        <w:jc w:val="both"/>
      </w:pPr>
    </w:p>
    <w:p w14:paraId="3AB28039" w14:textId="3058361F" w:rsidR="004A41FE" w:rsidRDefault="004A41FE" w:rsidP="004A41FE">
      <w:pPr>
        <w:pStyle w:val="ListParagraph"/>
        <w:spacing w:line="240" w:lineRule="auto"/>
        <w:ind w:left="360"/>
        <w:jc w:val="both"/>
      </w:pPr>
      <w:proofErr w:type="spellStart"/>
      <w:r w:rsidRPr="004A41FE">
        <w:rPr>
          <w:b/>
          <w:bCs/>
        </w:rPr>
        <w:t>Github</w:t>
      </w:r>
      <w:proofErr w:type="spellEnd"/>
      <w:r w:rsidRPr="004A41FE">
        <w:rPr>
          <w:b/>
          <w:bCs/>
        </w:rPr>
        <w:t xml:space="preserve"> Link:</w:t>
      </w:r>
      <w:r>
        <w:t xml:space="preserve"> </w:t>
      </w:r>
      <w:hyperlink r:id="rId13" w:history="1">
        <w:r>
          <w:rPr>
            <w:rStyle w:val="Hyperlink"/>
            <w:rFonts w:ascii="Segoe UI" w:hAnsi="Segoe UI" w:cs="Segoe UI"/>
            <w:shd w:val="clear" w:color="auto" w:fill="FFFFFF"/>
          </w:rPr>
          <w:t>Weather Prediction - API</w:t>
        </w:r>
      </w:hyperlink>
    </w:p>
    <w:p w14:paraId="748F982A" w14:textId="43210BF1" w:rsidR="004A41FE" w:rsidRDefault="004A41FE" w:rsidP="004A41FE">
      <w:pPr>
        <w:pStyle w:val="ListParagraph"/>
        <w:spacing w:line="240" w:lineRule="auto"/>
        <w:ind w:left="1080"/>
        <w:jc w:val="both"/>
      </w:pPr>
    </w:p>
    <w:p w14:paraId="45B95EAD" w14:textId="77777777" w:rsidR="004A41FE" w:rsidRPr="004A41FE" w:rsidRDefault="004A41FE" w:rsidP="004A41FE">
      <w:pPr>
        <w:pStyle w:val="ListParagraph"/>
        <w:spacing w:line="240" w:lineRule="auto"/>
        <w:ind w:left="1080"/>
        <w:jc w:val="both"/>
      </w:pPr>
    </w:p>
    <w:p w14:paraId="2715ED9D" w14:textId="5EA61C7D" w:rsidR="00EE0895" w:rsidRPr="004A41FE" w:rsidRDefault="00EE0895" w:rsidP="004A41FE">
      <w:pPr>
        <w:pStyle w:val="ListParagraph"/>
        <w:numPr>
          <w:ilvl w:val="0"/>
          <w:numId w:val="35"/>
        </w:numPr>
        <w:ind w:left="360"/>
        <w:jc w:val="both"/>
        <w:rPr>
          <w:b/>
          <w:bCs/>
        </w:rPr>
      </w:pPr>
      <w:r w:rsidRPr="004A41FE">
        <w:rPr>
          <w:b/>
          <w:bCs/>
        </w:rPr>
        <w:t>Airlines Data Analysis</w:t>
      </w:r>
    </w:p>
    <w:p w14:paraId="7295247F" w14:textId="2A565183" w:rsidR="004A41FE" w:rsidRDefault="004A41FE" w:rsidP="004A41FE">
      <w:pPr>
        <w:pStyle w:val="ListParagraph"/>
        <w:spacing w:line="240" w:lineRule="auto"/>
        <w:ind w:left="360"/>
        <w:jc w:val="both"/>
      </w:pPr>
      <w:r w:rsidRPr="004A41FE">
        <w:t>Since the disappearance of MH370 in 2014 and two Boeing 737 crashes, first in 2018 and second just 5 months later, there has been fear in public and concerns about the air travel safety. However, despite this increased attention we’ve seen in media reports, these numbers do not really represent any increasing trends. On the contrary, we’ve seen the opposite trend as airline accidents have continued to decrease over time.</w:t>
      </w:r>
    </w:p>
    <w:p w14:paraId="4C81D40C" w14:textId="2507E88D" w:rsidR="004A41FE" w:rsidRDefault="004A41FE" w:rsidP="004A41FE">
      <w:pPr>
        <w:pStyle w:val="ListParagraph"/>
        <w:spacing w:line="240" w:lineRule="auto"/>
        <w:ind w:left="360"/>
        <w:jc w:val="both"/>
      </w:pPr>
    </w:p>
    <w:p w14:paraId="2A49DE87" w14:textId="77777777" w:rsidR="004A41FE" w:rsidRDefault="004A41FE" w:rsidP="004A41FE">
      <w:pPr>
        <w:pStyle w:val="ListParagraph"/>
        <w:spacing w:line="240" w:lineRule="auto"/>
        <w:ind w:left="360"/>
        <w:jc w:val="both"/>
      </w:pPr>
      <w:r>
        <w:t>I have chosen Power BI for creation of below data visualizations:</w:t>
      </w:r>
    </w:p>
    <w:p w14:paraId="6EEABD80" w14:textId="77777777" w:rsidR="004A41FE" w:rsidRDefault="004A41FE" w:rsidP="004A41FE">
      <w:pPr>
        <w:pStyle w:val="ListParagraph"/>
        <w:spacing w:line="240" w:lineRule="auto"/>
        <w:ind w:left="360"/>
        <w:jc w:val="both"/>
      </w:pPr>
    </w:p>
    <w:p w14:paraId="6B213C7E" w14:textId="77777777" w:rsidR="004A41FE" w:rsidRDefault="004A41FE" w:rsidP="004A41FE">
      <w:pPr>
        <w:pStyle w:val="ListParagraph"/>
        <w:numPr>
          <w:ilvl w:val="0"/>
          <w:numId w:val="39"/>
        </w:numPr>
        <w:spacing w:line="240" w:lineRule="auto"/>
        <w:jc w:val="both"/>
      </w:pPr>
      <w:r w:rsidRPr="004A41FE">
        <w:rPr>
          <w:b/>
          <w:bCs/>
        </w:rPr>
        <w:t>Donut Chart</w:t>
      </w:r>
    </w:p>
    <w:p w14:paraId="3E74DD3F" w14:textId="56E6B100" w:rsidR="004A41FE" w:rsidRDefault="004A41FE" w:rsidP="004A41FE">
      <w:pPr>
        <w:pStyle w:val="ListParagraph"/>
        <w:spacing w:line="240" w:lineRule="auto"/>
        <w:ind w:left="1080"/>
        <w:jc w:val="both"/>
      </w:pPr>
      <w:r>
        <w:lastRenderedPageBreak/>
        <w:t>I have divided the period between two groups, 1985-1999 and 2000-2014, and then compared the Air Traffic Fatalities between them. This shows, how fatalities have reduced almost to half during 2000-2014 as compared to 1985-1999. Hence, showing how the air traffic has become more safer over the period of time.</w:t>
      </w:r>
    </w:p>
    <w:p w14:paraId="42BD1D0A" w14:textId="77777777" w:rsidR="004A41FE" w:rsidRPr="004A41FE" w:rsidRDefault="004A41FE" w:rsidP="004A41FE">
      <w:pPr>
        <w:pStyle w:val="ListParagraph"/>
        <w:numPr>
          <w:ilvl w:val="0"/>
          <w:numId w:val="39"/>
        </w:numPr>
        <w:spacing w:line="240" w:lineRule="auto"/>
        <w:jc w:val="both"/>
        <w:rPr>
          <w:b/>
          <w:bCs/>
        </w:rPr>
      </w:pPr>
      <w:r w:rsidRPr="004A41FE">
        <w:rPr>
          <w:b/>
          <w:bCs/>
        </w:rPr>
        <w:t>Line Chart</w:t>
      </w:r>
      <w:r>
        <w:rPr>
          <w:b/>
          <w:bCs/>
        </w:rPr>
        <w:t xml:space="preserve"> </w:t>
      </w:r>
      <w:r w:rsidRPr="004A41FE">
        <w:rPr>
          <w:b/>
          <w:bCs/>
        </w:rPr>
        <w:t xml:space="preserve">- </w:t>
      </w:r>
      <w:r w:rsidRPr="004A41FE">
        <w:rPr>
          <w:b/>
          <w:bCs/>
        </w:rPr>
        <w:t>Fatalities by Year</w:t>
      </w:r>
    </w:p>
    <w:p w14:paraId="24589C92" w14:textId="6C0FD488" w:rsidR="004A41FE" w:rsidRPr="004A41FE" w:rsidRDefault="004A41FE" w:rsidP="004A41FE">
      <w:pPr>
        <w:pStyle w:val="ListParagraph"/>
        <w:spacing w:line="240" w:lineRule="auto"/>
        <w:ind w:left="1080"/>
        <w:jc w:val="both"/>
        <w:rPr>
          <w:b/>
          <w:bCs/>
        </w:rPr>
      </w:pPr>
      <w:r>
        <w:t>This chart shows total Number of Fatalities from 1920 to 2020. From the plot it is evident how Air Fatalities have reduced from 5k in 1940 to 0.5k in 2020. I have created a filter to filter out years between 1920 and 2020 as there is insignificantly less data for rest of the years.</w:t>
      </w:r>
    </w:p>
    <w:p w14:paraId="49434D5F" w14:textId="77777777" w:rsidR="004A41FE" w:rsidRDefault="004A41FE" w:rsidP="004A41FE">
      <w:pPr>
        <w:pStyle w:val="ListParagraph"/>
        <w:numPr>
          <w:ilvl w:val="0"/>
          <w:numId w:val="39"/>
        </w:numPr>
        <w:spacing w:line="240" w:lineRule="auto"/>
        <w:jc w:val="both"/>
      </w:pPr>
      <w:r w:rsidRPr="004A41FE">
        <w:rPr>
          <w:b/>
          <w:bCs/>
        </w:rPr>
        <w:t>Bar Chart</w:t>
      </w:r>
      <w:r>
        <w:t xml:space="preserve"> </w:t>
      </w:r>
    </w:p>
    <w:p w14:paraId="767B48FB" w14:textId="3869ADF4" w:rsidR="004A41FE" w:rsidRDefault="004A41FE" w:rsidP="004A41FE">
      <w:pPr>
        <w:pStyle w:val="ListParagraph"/>
        <w:spacing w:line="240" w:lineRule="auto"/>
        <w:ind w:left="1080"/>
        <w:jc w:val="both"/>
      </w:pPr>
      <w:r>
        <w:t>Air Traffic by Year This chart shows total air traffic from 1970 to 2020. From the plot it is evident how Air Fatalities have reduced significantly in last 50 years. From above line chart and this bar chart, it is evident that Fatalities have reduced when air traffic has increased multiple folds over the period of time which in term depicts that air traffic has become safer.</w:t>
      </w:r>
    </w:p>
    <w:p w14:paraId="03D2A3A6" w14:textId="77777777" w:rsidR="004A41FE" w:rsidRDefault="004A41FE" w:rsidP="004A41FE">
      <w:pPr>
        <w:pStyle w:val="ListParagraph"/>
        <w:numPr>
          <w:ilvl w:val="0"/>
          <w:numId w:val="39"/>
        </w:numPr>
        <w:spacing w:line="240" w:lineRule="auto"/>
        <w:jc w:val="both"/>
      </w:pPr>
      <w:r w:rsidRPr="004A41FE">
        <w:rPr>
          <w:b/>
          <w:bCs/>
        </w:rPr>
        <w:t>Line Chart – Passenger &amp; Revenue</w:t>
      </w:r>
      <w:r>
        <w:t xml:space="preserve"> </w:t>
      </w:r>
    </w:p>
    <w:p w14:paraId="72ABAB02" w14:textId="03844188" w:rsidR="004A41FE" w:rsidRDefault="004A41FE" w:rsidP="004A41FE">
      <w:pPr>
        <w:pStyle w:val="ListParagraph"/>
        <w:spacing w:line="240" w:lineRule="auto"/>
        <w:ind w:left="1080"/>
        <w:jc w:val="both"/>
      </w:pPr>
      <w:r>
        <w:t>This chart is showing the Passenger count as well as Revenue as two different lines over the same period range. This shows how the passengers and revenues have shown to grow over the period and air travel has become more and more popular.</w:t>
      </w:r>
    </w:p>
    <w:p w14:paraId="492BD955" w14:textId="77777777" w:rsidR="004A41FE" w:rsidRDefault="004A41FE" w:rsidP="004A41FE">
      <w:pPr>
        <w:pStyle w:val="ListParagraph"/>
        <w:numPr>
          <w:ilvl w:val="0"/>
          <w:numId w:val="39"/>
        </w:numPr>
        <w:spacing w:line="240" w:lineRule="auto"/>
        <w:jc w:val="both"/>
      </w:pPr>
      <w:r w:rsidRPr="004A41FE">
        <w:rPr>
          <w:b/>
          <w:bCs/>
        </w:rPr>
        <w:t>Horizontal Bar chart – Fatalities by Each Airline</w:t>
      </w:r>
    </w:p>
    <w:p w14:paraId="3ECC663C" w14:textId="323D74A3" w:rsidR="004A41FE" w:rsidRDefault="004A41FE" w:rsidP="004A41FE">
      <w:pPr>
        <w:pStyle w:val="ListParagraph"/>
        <w:spacing w:line="240" w:lineRule="auto"/>
        <w:ind w:left="1080"/>
        <w:jc w:val="both"/>
      </w:pPr>
      <w:r>
        <w:t>Comparison of Total Fatalities by group of years, 1985-1999 and 2000-2014, for each Airline. Chose bar chart because it shows best comparison between two groups for each airline. For example, Malaysian Airlines had more fatalities between 2000-2014 as compared to 1985-1999.</w:t>
      </w:r>
    </w:p>
    <w:p w14:paraId="55B20376" w14:textId="77777777" w:rsidR="000C66B9" w:rsidRDefault="004A41FE" w:rsidP="004A41FE">
      <w:pPr>
        <w:pStyle w:val="ListParagraph"/>
        <w:numPr>
          <w:ilvl w:val="0"/>
          <w:numId w:val="39"/>
        </w:numPr>
        <w:spacing w:line="240" w:lineRule="auto"/>
        <w:jc w:val="both"/>
      </w:pPr>
      <w:r w:rsidRPr="000C66B9">
        <w:rPr>
          <w:b/>
          <w:bCs/>
        </w:rPr>
        <w:t>Horizontal bar chart - Available Seat KM Flown Every Week (Billions) by Airline</w:t>
      </w:r>
    </w:p>
    <w:p w14:paraId="3B7129A9" w14:textId="293BB930" w:rsidR="004A41FE" w:rsidRDefault="004A41FE" w:rsidP="000C66B9">
      <w:pPr>
        <w:pStyle w:val="ListParagraph"/>
        <w:spacing w:line="240" w:lineRule="auto"/>
        <w:ind w:left="1080"/>
        <w:jc w:val="both"/>
      </w:pPr>
      <w:r>
        <w:t>This bar chat shows the sheer volume airlines experienced on a weekly basis.</w:t>
      </w:r>
    </w:p>
    <w:p w14:paraId="5545E1BA" w14:textId="77777777" w:rsidR="004A41FE" w:rsidRDefault="004A41FE" w:rsidP="004A41FE">
      <w:pPr>
        <w:pStyle w:val="ListParagraph"/>
        <w:spacing w:line="240" w:lineRule="auto"/>
        <w:ind w:left="360"/>
        <w:jc w:val="both"/>
      </w:pPr>
    </w:p>
    <w:p w14:paraId="35AEBEFB" w14:textId="6C9A8E94" w:rsidR="004A41FE" w:rsidRDefault="004A41FE" w:rsidP="004A41FE">
      <w:pPr>
        <w:pStyle w:val="ListParagraph"/>
        <w:spacing w:line="240" w:lineRule="auto"/>
        <w:ind w:left="360"/>
        <w:jc w:val="both"/>
      </w:pPr>
      <w:r w:rsidRPr="004A41FE">
        <w:rPr>
          <w:b/>
          <w:bCs/>
        </w:rPr>
        <w:t>Note</w:t>
      </w:r>
      <w:r>
        <w:t>: This project is still under development and will complete by the end of course.</w:t>
      </w:r>
    </w:p>
    <w:p w14:paraId="005CA5ED" w14:textId="7D5626C6" w:rsidR="004A41FE" w:rsidRDefault="004A41FE" w:rsidP="004A41FE">
      <w:pPr>
        <w:pStyle w:val="ListParagraph"/>
        <w:spacing w:line="240" w:lineRule="auto"/>
        <w:ind w:left="360"/>
        <w:jc w:val="both"/>
      </w:pPr>
    </w:p>
    <w:p w14:paraId="6D1A642D" w14:textId="213FBB7A" w:rsidR="004A41FE" w:rsidRPr="004A41FE" w:rsidRDefault="004A41FE" w:rsidP="004A41FE">
      <w:pPr>
        <w:pStyle w:val="ListParagraph"/>
        <w:spacing w:line="240" w:lineRule="auto"/>
        <w:ind w:left="360"/>
        <w:jc w:val="both"/>
        <w:rPr>
          <w:b/>
          <w:bCs/>
        </w:rPr>
      </w:pPr>
      <w:proofErr w:type="spellStart"/>
      <w:r w:rsidRPr="004A41FE">
        <w:rPr>
          <w:b/>
          <w:bCs/>
        </w:rPr>
        <w:t>Github</w:t>
      </w:r>
      <w:proofErr w:type="spellEnd"/>
      <w:r w:rsidRPr="004A41FE">
        <w:rPr>
          <w:b/>
          <w:bCs/>
        </w:rPr>
        <w:t xml:space="preserve"> Link:</w:t>
      </w:r>
      <w:r>
        <w:rPr>
          <w:b/>
          <w:bCs/>
        </w:rPr>
        <w:t xml:space="preserve"> </w:t>
      </w:r>
      <w:hyperlink r:id="rId14" w:history="1">
        <w:r>
          <w:rPr>
            <w:rStyle w:val="Hyperlink"/>
            <w:rFonts w:ascii="Segoe UI" w:hAnsi="Segoe UI" w:cs="Segoe UI"/>
            <w:shd w:val="clear" w:color="auto" w:fill="FFFFFF"/>
          </w:rPr>
          <w:t>Airlines Data Analysis</w:t>
        </w:r>
      </w:hyperlink>
    </w:p>
    <w:sectPr w:rsidR="004A41FE" w:rsidRPr="004A41FE" w:rsidSect="001A1626">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EB0F0" w14:textId="77777777" w:rsidR="00C26EE9" w:rsidRDefault="00C26EE9">
      <w:pPr>
        <w:spacing w:line="240" w:lineRule="auto"/>
      </w:pPr>
      <w:r>
        <w:separator/>
      </w:r>
    </w:p>
    <w:p w14:paraId="7966A3A7" w14:textId="77777777" w:rsidR="00C26EE9" w:rsidRDefault="00C26EE9"/>
  </w:endnote>
  <w:endnote w:type="continuationSeparator" w:id="0">
    <w:p w14:paraId="4F6B2161" w14:textId="77777777" w:rsidR="00C26EE9" w:rsidRDefault="00C26EE9">
      <w:pPr>
        <w:spacing w:line="240" w:lineRule="auto"/>
      </w:pPr>
      <w:r>
        <w:continuationSeparator/>
      </w:r>
    </w:p>
    <w:p w14:paraId="5BEC6911" w14:textId="77777777" w:rsidR="00C26EE9" w:rsidRDefault="00C26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E1ED" w14:textId="77777777" w:rsidR="00C26EE9" w:rsidRDefault="00C26EE9">
      <w:pPr>
        <w:spacing w:line="240" w:lineRule="auto"/>
      </w:pPr>
      <w:r>
        <w:separator/>
      </w:r>
    </w:p>
    <w:p w14:paraId="2D9C17F1" w14:textId="77777777" w:rsidR="00C26EE9" w:rsidRDefault="00C26EE9"/>
  </w:footnote>
  <w:footnote w:type="continuationSeparator" w:id="0">
    <w:p w14:paraId="735857AF" w14:textId="77777777" w:rsidR="00C26EE9" w:rsidRDefault="00C26EE9">
      <w:pPr>
        <w:spacing w:line="240" w:lineRule="auto"/>
      </w:pPr>
      <w:r>
        <w:continuationSeparator/>
      </w:r>
    </w:p>
    <w:p w14:paraId="1F28BA2E" w14:textId="77777777" w:rsidR="00C26EE9" w:rsidRDefault="00C26E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628" w14:textId="7FB53E83" w:rsidR="00E81978" w:rsidRDefault="00000000">
    <w:pPr>
      <w:pStyle w:val="Header"/>
    </w:pPr>
    <w:sdt>
      <w:sdtPr>
        <w:rPr>
          <w:rStyle w:val="Strong"/>
        </w:rPr>
        <w:alias w:val="Running head"/>
        <w:tag w:val=""/>
        <w:id w:val="12739865"/>
        <w:placeholder>
          <w:docPart w:val="980DBFD91D6E4F07884A2EED337072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E0895">
          <w:rPr>
            <w:rStyle w:val="Strong"/>
          </w:rPr>
          <w:t>Portfolio – Data Science pROJECTS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90D3" w14:textId="20747824" w:rsidR="00E81978" w:rsidRDefault="005D3A03">
    <w:pPr>
      <w:pStyle w:val="Header"/>
      <w:rPr>
        <w:rStyle w:val="Strong"/>
      </w:rPr>
    </w:pPr>
    <w:r>
      <w:t xml:space="preserve">Running head: </w:t>
    </w:r>
    <w:sdt>
      <w:sdtPr>
        <w:rPr>
          <w:rStyle w:val="Strong"/>
        </w:rPr>
        <w:alias w:val="Running head"/>
        <w:tag w:val=""/>
        <w:id w:val="-696842620"/>
        <w:placeholder>
          <w:docPart w:val="55027AD8ADE14D33A6D326BE13CA5C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E0895">
          <w:rPr>
            <w:rStyle w:val="Strong"/>
          </w:rPr>
          <w:t>Portfolio – Data Science pROJECTS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3A0564"/>
    <w:multiLevelType w:val="hybridMultilevel"/>
    <w:tmpl w:val="343ADF30"/>
    <w:lvl w:ilvl="0" w:tplc="04090001">
      <w:start w:val="1"/>
      <w:numFmt w:val="bullet"/>
      <w:lvlText w:val=""/>
      <w:lvlJc w:val="left"/>
      <w:pPr>
        <w:ind w:left="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EC1AFB"/>
    <w:multiLevelType w:val="hybridMultilevel"/>
    <w:tmpl w:val="90E4E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41E6E5D"/>
    <w:multiLevelType w:val="hybridMultilevel"/>
    <w:tmpl w:val="8A3A4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7722A7B"/>
    <w:multiLevelType w:val="hybridMultilevel"/>
    <w:tmpl w:val="B86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B43885"/>
    <w:multiLevelType w:val="hybridMultilevel"/>
    <w:tmpl w:val="90E4E4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1C66455"/>
    <w:multiLevelType w:val="hybridMultilevel"/>
    <w:tmpl w:val="A8C8B3C2"/>
    <w:lvl w:ilvl="0" w:tplc="8FC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0515B"/>
    <w:multiLevelType w:val="hybridMultilevel"/>
    <w:tmpl w:val="C84808D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B0648E4"/>
    <w:multiLevelType w:val="hybridMultilevel"/>
    <w:tmpl w:val="3A4AA62C"/>
    <w:lvl w:ilvl="0" w:tplc="3BB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24FA5"/>
    <w:multiLevelType w:val="hybridMultilevel"/>
    <w:tmpl w:val="C84808D4"/>
    <w:lvl w:ilvl="0" w:tplc="7AE2A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3479C9"/>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FD0673"/>
    <w:multiLevelType w:val="hybridMultilevel"/>
    <w:tmpl w:val="9A58BB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4294DE5"/>
    <w:multiLevelType w:val="hybridMultilevel"/>
    <w:tmpl w:val="2AF8CD06"/>
    <w:lvl w:ilvl="0" w:tplc="986E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5863D1"/>
    <w:multiLevelType w:val="hybridMultilevel"/>
    <w:tmpl w:val="F43AEA46"/>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D64D8"/>
    <w:multiLevelType w:val="hybridMultilevel"/>
    <w:tmpl w:val="902C6C76"/>
    <w:lvl w:ilvl="0" w:tplc="F8AE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AFD0282"/>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DD3141"/>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830201"/>
    <w:multiLevelType w:val="hybridMultilevel"/>
    <w:tmpl w:val="FA5E9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7AB1349"/>
    <w:multiLevelType w:val="hybridMultilevel"/>
    <w:tmpl w:val="173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C37F52"/>
    <w:multiLevelType w:val="hybridMultilevel"/>
    <w:tmpl w:val="82BC04B8"/>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D23DB"/>
    <w:multiLevelType w:val="hybridMultilevel"/>
    <w:tmpl w:val="B83C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2C5EEB"/>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793100"/>
    <w:multiLevelType w:val="hybridMultilevel"/>
    <w:tmpl w:val="10B685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B37CA0"/>
    <w:multiLevelType w:val="hybridMultilevel"/>
    <w:tmpl w:val="8C74C496"/>
    <w:lvl w:ilvl="0" w:tplc="BB16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7788D"/>
    <w:multiLevelType w:val="hybridMultilevel"/>
    <w:tmpl w:val="F4028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2426006">
    <w:abstractNumId w:val="9"/>
  </w:num>
  <w:num w:numId="2" w16cid:durableId="329791106">
    <w:abstractNumId w:val="7"/>
  </w:num>
  <w:num w:numId="3" w16cid:durableId="1129323144">
    <w:abstractNumId w:val="6"/>
  </w:num>
  <w:num w:numId="4" w16cid:durableId="1088961780">
    <w:abstractNumId w:val="5"/>
  </w:num>
  <w:num w:numId="5" w16cid:durableId="1060322074">
    <w:abstractNumId w:val="4"/>
  </w:num>
  <w:num w:numId="6" w16cid:durableId="1283726447">
    <w:abstractNumId w:val="8"/>
  </w:num>
  <w:num w:numId="7" w16cid:durableId="851410400">
    <w:abstractNumId w:val="3"/>
  </w:num>
  <w:num w:numId="8" w16cid:durableId="1688798308">
    <w:abstractNumId w:val="2"/>
  </w:num>
  <w:num w:numId="9" w16cid:durableId="1989170818">
    <w:abstractNumId w:val="1"/>
  </w:num>
  <w:num w:numId="10" w16cid:durableId="1263413073">
    <w:abstractNumId w:val="0"/>
  </w:num>
  <w:num w:numId="11" w16cid:durableId="1765954181">
    <w:abstractNumId w:val="9"/>
    <w:lvlOverride w:ilvl="0">
      <w:startOverride w:val="1"/>
    </w:lvlOverride>
  </w:num>
  <w:num w:numId="12" w16cid:durableId="1818036285">
    <w:abstractNumId w:val="35"/>
  </w:num>
  <w:num w:numId="13" w16cid:durableId="225841689">
    <w:abstractNumId w:val="28"/>
  </w:num>
  <w:num w:numId="14" w16cid:durableId="1089228687">
    <w:abstractNumId w:val="24"/>
  </w:num>
  <w:num w:numId="15" w16cid:durableId="1541937510">
    <w:abstractNumId w:val="34"/>
  </w:num>
  <w:num w:numId="16" w16cid:durableId="752973523">
    <w:abstractNumId w:val="11"/>
  </w:num>
  <w:num w:numId="17" w16cid:durableId="662970567">
    <w:abstractNumId w:val="10"/>
  </w:num>
  <w:num w:numId="18" w16cid:durableId="956256619">
    <w:abstractNumId w:val="29"/>
  </w:num>
  <w:num w:numId="19" w16cid:durableId="388304111">
    <w:abstractNumId w:val="36"/>
  </w:num>
  <w:num w:numId="20" w16cid:durableId="1347095584">
    <w:abstractNumId w:val="15"/>
  </w:num>
  <w:num w:numId="21" w16cid:durableId="2062629395">
    <w:abstractNumId w:val="14"/>
  </w:num>
  <w:num w:numId="22" w16cid:durableId="749011771">
    <w:abstractNumId w:val="17"/>
  </w:num>
  <w:num w:numId="23" w16cid:durableId="316886501">
    <w:abstractNumId w:val="32"/>
  </w:num>
  <w:num w:numId="24" w16cid:durableId="904338746">
    <w:abstractNumId w:val="22"/>
  </w:num>
  <w:num w:numId="25" w16cid:durableId="334648148">
    <w:abstractNumId w:val="19"/>
  </w:num>
  <w:num w:numId="26" w16cid:durableId="883835573">
    <w:abstractNumId w:val="21"/>
  </w:num>
  <w:num w:numId="27" w16cid:durableId="1971016258">
    <w:abstractNumId w:val="31"/>
  </w:num>
  <w:num w:numId="28" w16cid:durableId="629171015">
    <w:abstractNumId w:val="30"/>
  </w:num>
  <w:num w:numId="29" w16cid:durableId="985007371">
    <w:abstractNumId w:val="26"/>
  </w:num>
  <w:num w:numId="30" w16cid:durableId="872040995">
    <w:abstractNumId w:val="27"/>
  </w:num>
  <w:num w:numId="31" w16cid:durableId="1700618822">
    <w:abstractNumId w:val="33"/>
  </w:num>
  <w:num w:numId="32" w16cid:durableId="992368211">
    <w:abstractNumId w:val="23"/>
  </w:num>
  <w:num w:numId="33" w16cid:durableId="358435833">
    <w:abstractNumId w:val="20"/>
  </w:num>
  <w:num w:numId="34" w16cid:durableId="1508787229">
    <w:abstractNumId w:val="25"/>
  </w:num>
  <w:num w:numId="35" w16cid:durableId="1708140764">
    <w:abstractNumId w:val="18"/>
  </w:num>
  <w:num w:numId="36" w16cid:durableId="825897904">
    <w:abstractNumId w:val="12"/>
  </w:num>
  <w:num w:numId="37" w16cid:durableId="1831172254">
    <w:abstractNumId w:val="13"/>
  </w:num>
  <w:num w:numId="38" w16cid:durableId="1649475629">
    <w:abstractNumId w:val="37"/>
  </w:num>
  <w:num w:numId="39" w16cid:durableId="14345909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4"/>
    <w:rsid w:val="00012F6F"/>
    <w:rsid w:val="00030750"/>
    <w:rsid w:val="0005477C"/>
    <w:rsid w:val="00071182"/>
    <w:rsid w:val="00091EA6"/>
    <w:rsid w:val="000C1DDF"/>
    <w:rsid w:val="000C2003"/>
    <w:rsid w:val="000C66B9"/>
    <w:rsid w:val="000D0C51"/>
    <w:rsid w:val="000D3F41"/>
    <w:rsid w:val="0010600A"/>
    <w:rsid w:val="001273D9"/>
    <w:rsid w:val="00130A7D"/>
    <w:rsid w:val="00132D67"/>
    <w:rsid w:val="00181DB7"/>
    <w:rsid w:val="001A1626"/>
    <w:rsid w:val="00225B95"/>
    <w:rsid w:val="00243D4B"/>
    <w:rsid w:val="00244681"/>
    <w:rsid w:val="0026349D"/>
    <w:rsid w:val="002E2AF5"/>
    <w:rsid w:val="002E7814"/>
    <w:rsid w:val="002E7852"/>
    <w:rsid w:val="002F1962"/>
    <w:rsid w:val="002F74E3"/>
    <w:rsid w:val="003147B5"/>
    <w:rsid w:val="0032719F"/>
    <w:rsid w:val="00352890"/>
    <w:rsid w:val="00355DCA"/>
    <w:rsid w:val="003721BF"/>
    <w:rsid w:val="00382036"/>
    <w:rsid w:val="003845F7"/>
    <w:rsid w:val="003C5A86"/>
    <w:rsid w:val="003C62B3"/>
    <w:rsid w:val="003D32AE"/>
    <w:rsid w:val="003F5C5C"/>
    <w:rsid w:val="00440117"/>
    <w:rsid w:val="0046751D"/>
    <w:rsid w:val="004A07E7"/>
    <w:rsid w:val="004A41FE"/>
    <w:rsid w:val="004C4193"/>
    <w:rsid w:val="004D2FD4"/>
    <w:rsid w:val="004E7195"/>
    <w:rsid w:val="00503F5D"/>
    <w:rsid w:val="00507C57"/>
    <w:rsid w:val="00515E33"/>
    <w:rsid w:val="0052608D"/>
    <w:rsid w:val="00551A02"/>
    <w:rsid w:val="005534FA"/>
    <w:rsid w:val="00570B03"/>
    <w:rsid w:val="00573EBB"/>
    <w:rsid w:val="005C1A9A"/>
    <w:rsid w:val="005D3A03"/>
    <w:rsid w:val="00601279"/>
    <w:rsid w:val="00603052"/>
    <w:rsid w:val="00614FA7"/>
    <w:rsid w:val="00630310"/>
    <w:rsid w:val="00690F0D"/>
    <w:rsid w:val="006977B8"/>
    <w:rsid w:val="00706604"/>
    <w:rsid w:val="007638A9"/>
    <w:rsid w:val="007D2DB9"/>
    <w:rsid w:val="007E2274"/>
    <w:rsid w:val="008002C0"/>
    <w:rsid w:val="008512AC"/>
    <w:rsid w:val="0086574C"/>
    <w:rsid w:val="008868FA"/>
    <w:rsid w:val="00892CA8"/>
    <w:rsid w:val="008C5323"/>
    <w:rsid w:val="008E39D0"/>
    <w:rsid w:val="008E69F2"/>
    <w:rsid w:val="008E7CBB"/>
    <w:rsid w:val="00912C92"/>
    <w:rsid w:val="009256A7"/>
    <w:rsid w:val="00927D47"/>
    <w:rsid w:val="00934590"/>
    <w:rsid w:val="009354AD"/>
    <w:rsid w:val="00935F34"/>
    <w:rsid w:val="00965BE8"/>
    <w:rsid w:val="00972D95"/>
    <w:rsid w:val="009773E9"/>
    <w:rsid w:val="00986F19"/>
    <w:rsid w:val="00995593"/>
    <w:rsid w:val="009A6A3B"/>
    <w:rsid w:val="00A31C4A"/>
    <w:rsid w:val="00A65C8D"/>
    <w:rsid w:val="00A86B7B"/>
    <w:rsid w:val="00AA02E8"/>
    <w:rsid w:val="00AC7B0B"/>
    <w:rsid w:val="00B255B0"/>
    <w:rsid w:val="00B4284C"/>
    <w:rsid w:val="00B50B86"/>
    <w:rsid w:val="00B823AA"/>
    <w:rsid w:val="00B90E93"/>
    <w:rsid w:val="00BA45DB"/>
    <w:rsid w:val="00BD3D3A"/>
    <w:rsid w:val="00BD6C75"/>
    <w:rsid w:val="00BF4184"/>
    <w:rsid w:val="00BF56F7"/>
    <w:rsid w:val="00C04B68"/>
    <w:rsid w:val="00C0601E"/>
    <w:rsid w:val="00C10DFC"/>
    <w:rsid w:val="00C25B0B"/>
    <w:rsid w:val="00C26EE9"/>
    <w:rsid w:val="00C31D30"/>
    <w:rsid w:val="00C34B6B"/>
    <w:rsid w:val="00C567A2"/>
    <w:rsid w:val="00CC4A47"/>
    <w:rsid w:val="00CD6E39"/>
    <w:rsid w:val="00CE025B"/>
    <w:rsid w:val="00CF6E91"/>
    <w:rsid w:val="00D01BB0"/>
    <w:rsid w:val="00D21C9A"/>
    <w:rsid w:val="00D24079"/>
    <w:rsid w:val="00D85B68"/>
    <w:rsid w:val="00DC3A71"/>
    <w:rsid w:val="00DD4179"/>
    <w:rsid w:val="00E00252"/>
    <w:rsid w:val="00E06723"/>
    <w:rsid w:val="00E21A6B"/>
    <w:rsid w:val="00E451B3"/>
    <w:rsid w:val="00E52616"/>
    <w:rsid w:val="00E54B20"/>
    <w:rsid w:val="00E6004D"/>
    <w:rsid w:val="00E81800"/>
    <w:rsid w:val="00E81978"/>
    <w:rsid w:val="00E87909"/>
    <w:rsid w:val="00EA5B3B"/>
    <w:rsid w:val="00EA76D9"/>
    <w:rsid w:val="00EC711E"/>
    <w:rsid w:val="00EE0895"/>
    <w:rsid w:val="00EF0569"/>
    <w:rsid w:val="00F0570E"/>
    <w:rsid w:val="00F2396D"/>
    <w:rsid w:val="00F37795"/>
    <w:rsid w:val="00F379B7"/>
    <w:rsid w:val="00F525FA"/>
    <w:rsid w:val="00F609D9"/>
    <w:rsid w:val="00F84F34"/>
    <w:rsid w:val="00FB0A30"/>
    <w:rsid w:val="00FB369A"/>
    <w:rsid w:val="00FB39C1"/>
    <w:rsid w:val="00FC2603"/>
    <w:rsid w:val="00FD283D"/>
    <w:rsid w:val="00FF2002"/>
    <w:rsid w:val="00FF230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F8502"/>
  <w15:docId w15:val="{DBEDBB4C-D25F-4D48-BDDA-E4D57377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32AE"/>
    <w:rPr>
      <w:color w:val="5F5F5F" w:themeColor="hyperlink"/>
      <w:u w:val="single"/>
    </w:rPr>
  </w:style>
  <w:style w:type="character" w:styleId="UnresolvedMention">
    <w:name w:val="Unresolved Mention"/>
    <w:basedOn w:val="DefaultParagraphFont"/>
    <w:uiPriority w:val="99"/>
    <w:semiHidden/>
    <w:unhideWhenUsed/>
    <w:rsid w:val="003D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857">
      <w:bodyDiv w:val="1"/>
      <w:marLeft w:val="0"/>
      <w:marRight w:val="0"/>
      <w:marTop w:val="0"/>
      <w:marBottom w:val="0"/>
      <w:divBdr>
        <w:top w:val="none" w:sz="0" w:space="0" w:color="auto"/>
        <w:left w:val="none" w:sz="0" w:space="0" w:color="auto"/>
        <w:bottom w:val="none" w:sz="0" w:space="0" w:color="auto"/>
        <w:right w:val="none" w:sz="0" w:space="0" w:color="auto"/>
      </w:divBdr>
      <w:divsChild>
        <w:div w:id="302197149">
          <w:marLeft w:val="0"/>
          <w:marRight w:val="0"/>
          <w:marTop w:val="0"/>
          <w:marBottom w:val="0"/>
          <w:divBdr>
            <w:top w:val="none" w:sz="0" w:space="0" w:color="auto"/>
            <w:left w:val="none" w:sz="0" w:space="0" w:color="auto"/>
            <w:bottom w:val="none" w:sz="0" w:space="0" w:color="auto"/>
            <w:right w:val="none" w:sz="0" w:space="0" w:color="auto"/>
          </w:divBdr>
          <w:divsChild>
            <w:div w:id="422146157">
              <w:marLeft w:val="0"/>
              <w:marRight w:val="0"/>
              <w:marTop w:val="0"/>
              <w:marBottom w:val="0"/>
              <w:divBdr>
                <w:top w:val="none" w:sz="0" w:space="0" w:color="auto"/>
                <w:left w:val="none" w:sz="0" w:space="0" w:color="auto"/>
                <w:bottom w:val="none" w:sz="0" w:space="0" w:color="auto"/>
                <w:right w:val="none" w:sz="0" w:space="0" w:color="auto"/>
              </w:divBdr>
            </w:div>
            <w:div w:id="921841931">
              <w:marLeft w:val="0"/>
              <w:marRight w:val="0"/>
              <w:marTop w:val="0"/>
              <w:marBottom w:val="0"/>
              <w:divBdr>
                <w:top w:val="none" w:sz="0" w:space="0" w:color="auto"/>
                <w:left w:val="none" w:sz="0" w:space="0" w:color="auto"/>
                <w:bottom w:val="none" w:sz="0" w:space="0" w:color="auto"/>
                <w:right w:val="none" w:sz="0" w:space="0" w:color="auto"/>
              </w:divBdr>
            </w:div>
            <w:div w:id="2086369210">
              <w:marLeft w:val="0"/>
              <w:marRight w:val="0"/>
              <w:marTop w:val="0"/>
              <w:marBottom w:val="0"/>
              <w:divBdr>
                <w:top w:val="none" w:sz="0" w:space="0" w:color="auto"/>
                <w:left w:val="none" w:sz="0" w:space="0" w:color="auto"/>
                <w:bottom w:val="none" w:sz="0" w:space="0" w:color="auto"/>
                <w:right w:val="none" w:sz="0" w:space="0" w:color="auto"/>
              </w:divBdr>
            </w:div>
            <w:div w:id="879170720">
              <w:marLeft w:val="0"/>
              <w:marRight w:val="0"/>
              <w:marTop w:val="0"/>
              <w:marBottom w:val="0"/>
              <w:divBdr>
                <w:top w:val="none" w:sz="0" w:space="0" w:color="auto"/>
                <w:left w:val="none" w:sz="0" w:space="0" w:color="auto"/>
                <w:bottom w:val="none" w:sz="0" w:space="0" w:color="auto"/>
                <w:right w:val="none" w:sz="0" w:space="0" w:color="auto"/>
              </w:divBdr>
            </w:div>
            <w:div w:id="1114515600">
              <w:marLeft w:val="0"/>
              <w:marRight w:val="0"/>
              <w:marTop w:val="0"/>
              <w:marBottom w:val="0"/>
              <w:divBdr>
                <w:top w:val="none" w:sz="0" w:space="0" w:color="auto"/>
                <w:left w:val="none" w:sz="0" w:space="0" w:color="auto"/>
                <w:bottom w:val="none" w:sz="0" w:space="0" w:color="auto"/>
                <w:right w:val="none" w:sz="0" w:space="0" w:color="auto"/>
              </w:divBdr>
            </w:div>
            <w:div w:id="10247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88">
      <w:bodyDiv w:val="1"/>
      <w:marLeft w:val="0"/>
      <w:marRight w:val="0"/>
      <w:marTop w:val="0"/>
      <w:marBottom w:val="0"/>
      <w:divBdr>
        <w:top w:val="none" w:sz="0" w:space="0" w:color="auto"/>
        <w:left w:val="none" w:sz="0" w:space="0" w:color="auto"/>
        <w:bottom w:val="none" w:sz="0" w:space="0" w:color="auto"/>
        <w:right w:val="none" w:sz="0" w:space="0" w:color="auto"/>
      </w:divBdr>
    </w:div>
    <w:div w:id="48846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12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039001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495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8300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508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93690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nujtanwar12/Portfolio-Data-Science/tree/main/5.%20Weather%20Predicti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nujtanwar12/Portfolio-Data-Science/tree/main/4.%20Changing%20Fashion%20Trends%20with%20Tim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ujtanwar12/Portfolio-Data-Science/tree/main/3.%20Movie%20Recommendation%20Syste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anujtanwar12/Portfolio-Data-Science/tree/main/2.%20COVID-19%20Predic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nujtanwar12/Portfolio-Data-Science/tree/main/1.%20Temperature%20Prediction" TargetMode="External"/><Relationship Id="rId14" Type="http://schemas.openxmlformats.org/officeDocument/2006/relationships/hyperlink" Target="https://github.com/anujtanwar12/Portfolio-Data-Science/tree/main/6.%20Airlines%20Data%20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D20A821E34893B5BFDF3ABBED6B67"/>
        <w:category>
          <w:name w:val="General"/>
          <w:gallery w:val="placeholder"/>
        </w:category>
        <w:types>
          <w:type w:val="bbPlcHdr"/>
        </w:types>
        <w:behaviors>
          <w:behavior w:val="content"/>
        </w:behaviors>
        <w:guid w:val="{6F421BFA-69F2-471B-8B87-7C38BF8CD38A}"/>
      </w:docPartPr>
      <w:docPartBody>
        <w:p w:rsidR="002E6897" w:rsidRDefault="00A27DB2">
          <w:pPr>
            <w:pStyle w:val="C69D20A821E34893B5BFDF3ABBED6B67"/>
          </w:pPr>
          <w:r>
            <w:t>[Title Here, up to 12 Words, on One to Two Lines]</w:t>
          </w:r>
        </w:p>
      </w:docPartBody>
    </w:docPart>
    <w:docPart>
      <w:docPartPr>
        <w:name w:val="CFDBC37D51C44EA4808402D4ECB59211"/>
        <w:category>
          <w:name w:val="General"/>
          <w:gallery w:val="placeholder"/>
        </w:category>
        <w:types>
          <w:type w:val="bbPlcHdr"/>
        </w:types>
        <w:behaviors>
          <w:behavior w:val="content"/>
        </w:behaviors>
        <w:guid w:val="{563BC6C3-64EC-476C-8E81-E40F5975CABA}"/>
      </w:docPartPr>
      <w:docPartBody>
        <w:p w:rsidR="002E6897" w:rsidRDefault="00A27DB2">
          <w:pPr>
            <w:pStyle w:val="CFDBC37D51C44EA4808402D4ECB59211"/>
          </w:pPr>
          <w:r>
            <w:t>[Title Here, up to 12 Words, on One to Two Lines]</w:t>
          </w:r>
        </w:p>
      </w:docPartBody>
    </w:docPart>
    <w:docPart>
      <w:docPartPr>
        <w:name w:val="980DBFD91D6E4F07884A2EED3370725E"/>
        <w:category>
          <w:name w:val="General"/>
          <w:gallery w:val="placeholder"/>
        </w:category>
        <w:types>
          <w:type w:val="bbPlcHdr"/>
        </w:types>
        <w:behaviors>
          <w:behavior w:val="content"/>
        </w:behaviors>
        <w:guid w:val="{6E2382C9-CDA2-4775-B96E-224F57B42D7A}"/>
      </w:docPartPr>
      <w:docPartBody>
        <w:p w:rsidR="002E6897" w:rsidRDefault="00A27DB2">
          <w:pPr>
            <w:pStyle w:val="980DBFD91D6E4F07884A2EED3370725E"/>
          </w:pPr>
          <w:r w:rsidRPr="005D3A03">
            <w:t>Figures title:</w:t>
          </w:r>
        </w:p>
      </w:docPartBody>
    </w:docPart>
    <w:docPart>
      <w:docPartPr>
        <w:name w:val="55027AD8ADE14D33A6D326BE13CA5C84"/>
        <w:category>
          <w:name w:val="General"/>
          <w:gallery w:val="placeholder"/>
        </w:category>
        <w:types>
          <w:type w:val="bbPlcHdr"/>
        </w:types>
        <w:behaviors>
          <w:behavior w:val="content"/>
        </w:behaviors>
        <w:guid w:val="{D7303FD4-0A12-4947-82E3-E52B706FC94A}"/>
      </w:docPartPr>
      <w:docPartBody>
        <w:p w:rsidR="002E6897" w:rsidRDefault="00A27DB2">
          <w:pPr>
            <w:pStyle w:val="55027AD8ADE14D33A6D326BE13CA5C8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2"/>
    <w:rsid w:val="001102F9"/>
    <w:rsid w:val="001354DC"/>
    <w:rsid w:val="002E6897"/>
    <w:rsid w:val="00354C58"/>
    <w:rsid w:val="0036764B"/>
    <w:rsid w:val="006620E1"/>
    <w:rsid w:val="00874947"/>
    <w:rsid w:val="00880DFA"/>
    <w:rsid w:val="00910303"/>
    <w:rsid w:val="00A27DB2"/>
    <w:rsid w:val="00B57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D20A821E34893B5BFDF3ABBED6B67">
    <w:name w:val="C69D20A821E34893B5BFDF3ABBED6B67"/>
  </w:style>
  <w:style w:type="paragraph" w:customStyle="1" w:styleId="319B094F582E4A9D86B94C0BA42B9B50">
    <w:name w:val="319B094F582E4A9D86B94C0BA42B9B50"/>
  </w:style>
  <w:style w:type="character" w:styleId="Emphasis">
    <w:name w:val="Emphasis"/>
    <w:basedOn w:val="DefaultParagraphFont"/>
    <w:uiPriority w:val="4"/>
    <w:unhideWhenUsed/>
    <w:qFormat/>
    <w:rPr>
      <w:i/>
      <w:iCs/>
    </w:rPr>
  </w:style>
  <w:style w:type="paragraph" w:customStyle="1" w:styleId="CFDBC37D51C44EA4808402D4ECB59211">
    <w:name w:val="CFDBC37D51C44EA4808402D4ECB59211"/>
  </w:style>
  <w:style w:type="paragraph" w:customStyle="1" w:styleId="980DBFD91D6E4F07884A2EED3370725E">
    <w:name w:val="980DBFD91D6E4F07884A2EED3370725E"/>
  </w:style>
  <w:style w:type="paragraph" w:customStyle="1" w:styleId="55027AD8ADE14D33A6D326BE13CA5C84">
    <w:name w:val="55027AD8ADE14D33A6D326BE13CA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Portfolio – Data Science pROJECTS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185</TotalTime>
  <Pages>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Temperature Prediction – Data Science Project</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 Data Science Projects</dc:title>
  <dc:subject/>
  <dc:creator>Anuj Tanwar</dc:creator>
  <cp:keywords/>
  <dc:description/>
  <cp:lastModifiedBy>Anuj Tanwar</cp:lastModifiedBy>
  <cp:revision>24</cp:revision>
  <cp:lastPrinted>2022-08-12T04:06:00Z</cp:lastPrinted>
  <dcterms:created xsi:type="dcterms:W3CDTF">2022-12-17T18:36:00Z</dcterms:created>
  <dcterms:modified xsi:type="dcterms:W3CDTF">2023-01-08T22:49:00Z</dcterms:modified>
</cp:coreProperties>
</file>